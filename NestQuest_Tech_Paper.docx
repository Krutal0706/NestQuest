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CF3B6" w14:textId="77777777" w:rsidR="006D28CB" w:rsidRDefault="006D28CB" w:rsidP="006D28CB">
      <w:pPr>
        <w:spacing w:line="360" w:lineRule="auto"/>
        <w:ind w:firstLine="0"/>
        <w:jc w:val="both"/>
        <w:rPr>
          <w:b/>
          <w:bCs/>
          <w:sz w:val="44"/>
          <w:szCs w:val="44"/>
        </w:rPr>
      </w:pPr>
    </w:p>
    <w:p w14:paraId="168D03B0" w14:textId="5417BCAA" w:rsidR="00851CA8" w:rsidRDefault="00851CA8" w:rsidP="00851CA8">
      <w:pPr>
        <w:spacing w:line="360" w:lineRule="auto"/>
        <w:ind w:firstLine="0"/>
        <w:jc w:val="both"/>
        <w:rPr>
          <w:b/>
          <w:bCs/>
          <w:sz w:val="44"/>
          <w:szCs w:val="44"/>
        </w:rPr>
      </w:pPr>
      <w:r>
        <w:rPr>
          <w:b/>
          <w:bCs/>
          <w:sz w:val="44"/>
          <w:szCs w:val="44"/>
        </w:rPr>
        <w:br/>
      </w:r>
    </w:p>
    <w:p w14:paraId="77803162" w14:textId="77777777" w:rsidR="00851CA8" w:rsidRDefault="00851CA8" w:rsidP="00851CA8">
      <w:pPr>
        <w:spacing w:line="360" w:lineRule="auto"/>
        <w:ind w:firstLine="0"/>
        <w:jc w:val="both"/>
        <w:rPr>
          <w:b/>
          <w:bCs/>
          <w:sz w:val="44"/>
          <w:szCs w:val="44"/>
        </w:rPr>
      </w:pPr>
    </w:p>
    <w:p w14:paraId="147B39DE" w14:textId="77777777" w:rsidR="00851CA8" w:rsidRDefault="00851CA8" w:rsidP="00851CA8">
      <w:pPr>
        <w:spacing w:line="360" w:lineRule="auto"/>
        <w:ind w:firstLine="0"/>
        <w:jc w:val="both"/>
        <w:rPr>
          <w:b/>
          <w:bCs/>
          <w:sz w:val="44"/>
          <w:szCs w:val="44"/>
        </w:rPr>
      </w:pPr>
    </w:p>
    <w:p w14:paraId="648E7D98" w14:textId="77777777" w:rsidR="00851CA8" w:rsidRDefault="00851CA8" w:rsidP="00851CA8">
      <w:pPr>
        <w:spacing w:line="360" w:lineRule="auto"/>
        <w:ind w:firstLine="0"/>
        <w:jc w:val="both"/>
        <w:rPr>
          <w:b/>
          <w:bCs/>
          <w:sz w:val="44"/>
          <w:szCs w:val="44"/>
        </w:rPr>
      </w:pPr>
    </w:p>
    <w:p w14:paraId="2CC473F4" w14:textId="77777777" w:rsidR="00851CA8" w:rsidRDefault="00851CA8" w:rsidP="00851CA8">
      <w:pPr>
        <w:spacing w:line="360" w:lineRule="auto"/>
        <w:ind w:firstLine="0"/>
        <w:jc w:val="both"/>
        <w:rPr>
          <w:b/>
          <w:bCs/>
          <w:sz w:val="44"/>
          <w:szCs w:val="44"/>
        </w:rPr>
      </w:pPr>
    </w:p>
    <w:p w14:paraId="18B228EA" w14:textId="75A1F258" w:rsidR="006D28CB" w:rsidRPr="00851CA8" w:rsidRDefault="006D28CB" w:rsidP="00851CA8">
      <w:pPr>
        <w:spacing w:line="360" w:lineRule="auto"/>
        <w:ind w:firstLine="0"/>
        <w:jc w:val="center"/>
        <w:rPr>
          <w:b/>
          <w:bCs/>
          <w:sz w:val="28"/>
          <w:szCs w:val="28"/>
        </w:rPr>
      </w:pPr>
      <w:r w:rsidRPr="00851CA8">
        <w:rPr>
          <w:b/>
          <w:bCs/>
          <w:sz w:val="28"/>
          <w:szCs w:val="28"/>
        </w:rPr>
        <w:t xml:space="preserve">Final Project Report </w:t>
      </w:r>
      <w:r w:rsidR="00851CA8" w:rsidRPr="00851CA8">
        <w:rPr>
          <w:b/>
          <w:bCs/>
          <w:sz w:val="28"/>
          <w:szCs w:val="28"/>
        </w:rPr>
        <w:t>–</w:t>
      </w:r>
      <w:r w:rsidRPr="00851CA8">
        <w:rPr>
          <w:b/>
          <w:bCs/>
          <w:sz w:val="28"/>
          <w:szCs w:val="28"/>
        </w:rPr>
        <w:t xml:space="preserve"> </w:t>
      </w:r>
      <w:proofErr w:type="spellStart"/>
      <w:r w:rsidRPr="00851CA8">
        <w:rPr>
          <w:b/>
          <w:bCs/>
          <w:sz w:val="28"/>
          <w:szCs w:val="28"/>
        </w:rPr>
        <w:t>NestQuest</w:t>
      </w:r>
      <w:proofErr w:type="spellEnd"/>
    </w:p>
    <w:p w14:paraId="5C0776C0" w14:textId="77777777" w:rsidR="00851CA8" w:rsidRPr="00851CA8" w:rsidRDefault="00851CA8" w:rsidP="00851CA8">
      <w:pPr>
        <w:spacing w:line="360" w:lineRule="auto"/>
        <w:ind w:firstLine="0"/>
        <w:jc w:val="center"/>
        <w:rPr>
          <w:b/>
          <w:bCs/>
        </w:rPr>
      </w:pPr>
    </w:p>
    <w:p w14:paraId="67AAA3C1" w14:textId="75D89706" w:rsidR="006D28CB" w:rsidRPr="00851CA8" w:rsidRDefault="006D28CB" w:rsidP="00851CA8">
      <w:pPr>
        <w:spacing w:line="360" w:lineRule="auto"/>
        <w:ind w:firstLine="0"/>
        <w:jc w:val="center"/>
        <w:rPr>
          <w:b/>
          <w:bCs/>
        </w:rPr>
      </w:pPr>
      <w:proofErr w:type="spellStart"/>
      <w:r w:rsidRPr="00851CA8">
        <w:rPr>
          <w:b/>
          <w:bCs/>
        </w:rPr>
        <w:t>Krutal</w:t>
      </w:r>
      <w:proofErr w:type="spellEnd"/>
      <w:r w:rsidRPr="00851CA8">
        <w:rPr>
          <w:b/>
          <w:bCs/>
        </w:rPr>
        <w:t xml:space="preserve"> Patel</w:t>
      </w:r>
      <w:r w:rsidR="00851CA8">
        <w:rPr>
          <w:b/>
          <w:bCs/>
        </w:rPr>
        <w:t xml:space="preserve">, </w:t>
      </w:r>
      <w:r w:rsidRPr="00851CA8">
        <w:rPr>
          <w:b/>
          <w:bCs/>
        </w:rPr>
        <w:t xml:space="preserve">Sai Kumar </w:t>
      </w:r>
      <w:proofErr w:type="spellStart"/>
      <w:r w:rsidRPr="00851CA8">
        <w:rPr>
          <w:b/>
          <w:bCs/>
        </w:rPr>
        <w:t>Baddham</w:t>
      </w:r>
      <w:proofErr w:type="spellEnd"/>
      <w:r w:rsidR="00851CA8">
        <w:rPr>
          <w:b/>
          <w:bCs/>
        </w:rPr>
        <w:t xml:space="preserve">, </w:t>
      </w:r>
      <w:proofErr w:type="spellStart"/>
      <w:r w:rsidRPr="00851CA8">
        <w:rPr>
          <w:b/>
          <w:bCs/>
        </w:rPr>
        <w:t>Likhith</w:t>
      </w:r>
      <w:proofErr w:type="spellEnd"/>
      <w:r w:rsidRPr="00851CA8">
        <w:rPr>
          <w:b/>
          <w:bCs/>
        </w:rPr>
        <w:t xml:space="preserve"> Kumar</w:t>
      </w:r>
      <w:r w:rsidR="00851CA8">
        <w:rPr>
          <w:b/>
          <w:bCs/>
        </w:rPr>
        <w:t xml:space="preserve">, </w:t>
      </w:r>
      <w:r w:rsidRPr="00851CA8">
        <w:rPr>
          <w:b/>
          <w:bCs/>
        </w:rPr>
        <w:t>Vishnu Priya Thanda</w:t>
      </w:r>
    </w:p>
    <w:p w14:paraId="1AD8089D" w14:textId="77777777" w:rsidR="00851CA8" w:rsidRDefault="006D28CB" w:rsidP="00851CA8">
      <w:pPr>
        <w:spacing w:line="360" w:lineRule="auto"/>
        <w:ind w:firstLine="0"/>
        <w:jc w:val="center"/>
      </w:pPr>
      <w:r w:rsidRPr="00851CA8">
        <w:t>MS in Data Science, UMBC</w:t>
      </w:r>
    </w:p>
    <w:p w14:paraId="7A350DFD" w14:textId="26558EF5" w:rsidR="006D28CB" w:rsidRPr="00851CA8" w:rsidRDefault="00851CA8" w:rsidP="00851CA8">
      <w:pPr>
        <w:spacing w:line="360" w:lineRule="auto"/>
        <w:ind w:firstLine="0"/>
        <w:jc w:val="center"/>
      </w:pPr>
      <w:r w:rsidRPr="00851CA8">
        <w:t>Data 690 – Natural language Processing</w:t>
      </w:r>
    </w:p>
    <w:p w14:paraId="60669493" w14:textId="7FFA0B62" w:rsidR="006D28CB" w:rsidRPr="00851CA8" w:rsidRDefault="00851CA8" w:rsidP="00851CA8">
      <w:pPr>
        <w:ind w:firstLine="0"/>
        <w:jc w:val="center"/>
      </w:pPr>
      <w:r>
        <w:t>By Prof</w:t>
      </w:r>
      <w:r w:rsidR="006D28CB" w:rsidRPr="00851CA8">
        <w:t>. Tony Diana</w:t>
      </w:r>
    </w:p>
    <w:p w14:paraId="5A5EBA5F" w14:textId="77777777" w:rsidR="006D28CB" w:rsidRDefault="006D28CB" w:rsidP="006D28CB">
      <w:pPr>
        <w:spacing w:line="360" w:lineRule="auto"/>
        <w:jc w:val="both"/>
        <w:rPr>
          <w:b/>
          <w:bCs/>
          <w:sz w:val="28"/>
          <w:szCs w:val="28"/>
        </w:rPr>
      </w:pPr>
    </w:p>
    <w:p w14:paraId="7F20A8B9" w14:textId="77777777" w:rsidR="006D28CB" w:rsidRDefault="006D28CB" w:rsidP="006D28CB">
      <w:pPr>
        <w:spacing w:line="360" w:lineRule="auto"/>
        <w:jc w:val="both"/>
        <w:rPr>
          <w:b/>
          <w:bCs/>
          <w:sz w:val="28"/>
          <w:szCs w:val="28"/>
        </w:rPr>
      </w:pPr>
    </w:p>
    <w:p w14:paraId="22F5B5B9" w14:textId="77777777" w:rsidR="006D28CB" w:rsidRDefault="006D28CB" w:rsidP="006D28CB">
      <w:pPr>
        <w:spacing w:line="360" w:lineRule="auto"/>
        <w:jc w:val="both"/>
        <w:rPr>
          <w:b/>
          <w:bCs/>
          <w:sz w:val="28"/>
          <w:szCs w:val="28"/>
        </w:rPr>
      </w:pPr>
    </w:p>
    <w:p w14:paraId="47493F11" w14:textId="77777777" w:rsidR="006D28CB" w:rsidRDefault="006D28CB" w:rsidP="006D28CB">
      <w:pPr>
        <w:spacing w:line="360" w:lineRule="auto"/>
        <w:jc w:val="both"/>
        <w:rPr>
          <w:b/>
          <w:bCs/>
          <w:sz w:val="28"/>
          <w:szCs w:val="28"/>
        </w:rPr>
      </w:pPr>
    </w:p>
    <w:p w14:paraId="246D11CE" w14:textId="77777777" w:rsidR="006D28CB" w:rsidRDefault="006D28CB" w:rsidP="00927B90">
      <w:pPr>
        <w:ind w:firstLine="0"/>
      </w:pPr>
    </w:p>
    <w:p w14:paraId="33B1B01E" w14:textId="77777777" w:rsidR="00B31826" w:rsidRPr="00D359C9" w:rsidRDefault="00000000" w:rsidP="00D359C9">
      <w:pPr>
        <w:pStyle w:val="SectionTitle"/>
        <w:jc w:val="left"/>
        <w:rPr>
          <w:b/>
          <w:bCs/>
        </w:rPr>
      </w:pPr>
      <w:bookmarkStart w:id="0" w:name="_Toc409783205"/>
      <w:r w:rsidRPr="00D359C9">
        <w:rPr>
          <w:b/>
          <w:bCs/>
        </w:rPr>
        <w:lastRenderedPageBreak/>
        <w:t>Abstract</w:t>
      </w:r>
      <w:bookmarkEnd w:id="0"/>
    </w:p>
    <w:p w14:paraId="1721E18B" w14:textId="334119A6" w:rsidR="00B31826" w:rsidRDefault="00D359C9" w:rsidP="00E6629A">
      <w:pPr>
        <w:jc w:val="both"/>
        <w:rPr>
          <w:kern w:val="0"/>
        </w:rPr>
      </w:pPr>
      <w:r w:rsidRPr="00D359C9">
        <w:rPr>
          <w:kern w:val="0"/>
        </w:rPr>
        <w:t xml:space="preserve">The </w:t>
      </w:r>
      <w:r w:rsidR="004B3CFB" w:rsidRPr="004B3CFB">
        <w:rPr>
          <w:kern w:val="0"/>
        </w:rPr>
        <w:t>Nest</w:t>
      </w:r>
      <w:r w:rsidR="004E5C3D">
        <w:rPr>
          <w:kern w:val="0"/>
        </w:rPr>
        <w:t xml:space="preserve"> </w:t>
      </w:r>
      <w:r w:rsidR="004B3CFB" w:rsidRPr="004B3CFB">
        <w:rPr>
          <w:kern w:val="0"/>
        </w:rPr>
        <w:t>Quest</w:t>
      </w:r>
      <w:r w:rsidR="004B3CFB">
        <w:rPr>
          <w:b/>
          <w:bCs/>
          <w:kern w:val="0"/>
        </w:rPr>
        <w:t xml:space="preserve"> </w:t>
      </w:r>
      <w:r w:rsidRPr="00D359C9">
        <w:rPr>
          <w:kern w:val="0"/>
        </w:rPr>
        <w:t xml:space="preserve">employs cutting-edge machine learning and natural language processing techniques to conduct home searches. The goal of this project is to create </w:t>
      </w:r>
      <w:r w:rsidR="00E6629A">
        <w:rPr>
          <w:kern w:val="0"/>
        </w:rPr>
        <w:t xml:space="preserve">a </w:t>
      </w:r>
      <w:r w:rsidRPr="00D359C9">
        <w:rPr>
          <w:kern w:val="0"/>
        </w:rPr>
        <w:t xml:space="preserve">user-friendly application that will allow people to find their ideal home. </w:t>
      </w:r>
      <w:r w:rsidR="00E6629A">
        <w:rPr>
          <w:kern w:val="0"/>
        </w:rPr>
        <w:t>To</w:t>
      </w:r>
      <w:r w:rsidRPr="00D359C9">
        <w:rPr>
          <w:kern w:val="0"/>
        </w:rPr>
        <w:t xml:space="preserve"> deliver precise search results based on the user's location, price, availability, and other contributing criteria, the program makes use of the power of NLP and ML algorithms</w:t>
      </w:r>
      <w:r w:rsidR="00454320">
        <w:rPr>
          <w:kern w:val="0"/>
        </w:rPr>
        <w:t>. A</w:t>
      </w:r>
      <w:r w:rsidRPr="00D359C9">
        <w:rPr>
          <w:kern w:val="0"/>
        </w:rPr>
        <w:t xml:space="preserve"> speech recognition system</w:t>
      </w:r>
      <w:r w:rsidR="00454320">
        <w:rPr>
          <w:kern w:val="0"/>
        </w:rPr>
        <w:t xml:space="preserve"> (Text-to-Speech)</w:t>
      </w:r>
      <w:r w:rsidRPr="00D359C9">
        <w:rPr>
          <w:kern w:val="0"/>
        </w:rPr>
        <w:t xml:space="preserve"> and a powerful database management system </w:t>
      </w:r>
      <w:r w:rsidR="00454320">
        <w:rPr>
          <w:kern w:val="0"/>
        </w:rPr>
        <w:t xml:space="preserve">is </w:t>
      </w:r>
      <w:r w:rsidRPr="00D359C9">
        <w:rPr>
          <w:kern w:val="0"/>
        </w:rPr>
        <w:t xml:space="preserve">used in the project to store and manage data </w:t>
      </w:r>
      <w:r w:rsidR="002D169B">
        <w:rPr>
          <w:kern w:val="0"/>
        </w:rPr>
        <w:t>for</w:t>
      </w:r>
      <w:r w:rsidRPr="00D359C9">
        <w:rPr>
          <w:kern w:val="0"/>
        </w:rPr>
        <w:t xml:space="preserve"> properties, their location, and their costs. The </w:t>
      </w:r>
      <w:proofErr w:type="spellStart"/>
      <w:r w:rsidR="004B3CFB" w:rsidRPr="004B3CFB">
        <w:rPr>
          <w:kern w:val="0"/>
        </w:rPr>
        <w:t>NestQuest</w:t>
      </w:r>
      <w:proofErr w:type="spellEnd"/>
      <w:r w:rsidRPr="00D359C9">
        <w:rPr>
          <w:kern w:val="0"/>
        </w:rPr>
        <w:t>, which has the potential to transform how people search for homes by making the process more convenient and eff</w:t>
      </w:r>
      <w:r w:rsidR="002D169B">
        <w:rPr>
          <w:kern w:val="0"/>
        </w:rPr>
        <w:t>i</w:t>
      </w:r>
      <w:r w:rsidRPr="00D359C9">
        <w:rPr>
          <w:kern w:val="0"/>
        </w:rPr>
        <w:t>c</w:t>
      </w:r>
      <w:r w:rsidR="004E5C3D">
        <w:rPr>
          <w:kern w:val="0"/>
        </w:rPr>
        <w:t>ient</w:t>
      </w:r>
      <w:r w:rsidRPr="00D359C9">
        <w:rPr>
          <w:kern w:val="0"/>
        </w:rPr>
        <w:t xml:space="preserve">, is </w:t>
      </w:r>
      <w:r w:rsidR="002D169B">
        <w:rPr>
          <w:kern w:val="0"/>
        </w:rPr>
        <w:t>explained</w:t>
      </w:r>
      <w:r w:rsidRPr="00D359C9">
        <w:rPr>
          <w:kern w:val="0"/>
        </w:rPr>
        <w:t xml:space="preserve"> in this research article along with its approach and </w:t>
      </w:r>
      <w:r w:rsidR="004E5C3D">
        <w:rPr>
          <w:kern w:val="0"/>
        </w:rPr>
        <w:t>expected</w:t>
      </w:r>
      <w:r w:rsidRPr="00D359C9">
        <w:rPr>
          <w:kern w:val="0"/>
        </w:rPr>
        <w:t xml:space="preserve"> results.</w:t>
      </w:r>
    </w:p>
    <w:p w14:paraId="528EC1CB" w14:textId="77777777" w:rsidR="00B50F9C" w:rsidRDefault="00B50F9C" w:rsidP="00B50F9C">
      <w:pPr>
        <w:ind w:firstLine="0"/>
        <w:jc w:val="both"/>
        <w:rPr>
          <w:kern w:val="0"/>
        </w:rPr>
      </w:pPr>
    </w:p>
    <w:p w14:paraId="748C7A06" w14:textId="56F568B1" w:rsidR="00B50F9C" w:rsidRDefault="00B50F9C" w:rsidP="00881791">
      <w:pPr>
        <w:ind w:firstLine="0"/>
        <w:jc w:val="both"/>
        <w:rPr>
          <w:b/>
          <w:bCs/>
          <w:kern w:val="0"/>
        </w:rPr>
      </w:pPr>
      <w:r w:rsidRPr="00B50F9C">
        <w:rPr>
          <w:b/>
          <w:bCs/>
          <w:kern w:val="0"/>
        </w:rPr>
        <w:t>Introduction</w:t>
      </w:r>
    </w:p>
    <w:p w14:paraId="2FCCE1E0" w14:textId="2E9C3483" w:rsidR="00AD703E" w:rsidRDefault="00881791" w:rsidP="00E6629A">
      <w:pPr>
        <w:jc w:val="both"/>
      </w:pPr>
      <w:bookmarkStart w:id="1" w:name="_Toc409783206"/>
      <w:r>
        <w:t xml:space="preserve">Automated chatbots are rapidly gaining popularity as customer support tools in various industries. These chatbots </w:t>
      </w:r>
      <w:r w:rsidR="009673E8">
        <w:t xml:space="preserve">have </w:t>
      </w:r>
      <w:r w:rsidRPr="004B3CFB">
        <w:t>voice-activated capabilities</w:t>
      </w:r>
      <w:r w:rsidR="00E6629A">
        <w:t xml:space="preserve"> (Text-To-Speech)</w:t>
      </w:r>
      <w:r>
        <w:t>, which enable users to</w:t>
      </w:r>
      <w:r w:rsidR="00E6629A">
        <w:t xml:space="preserve"> listen to the output in audio format.</w:t>
      </w:r>
      <w:r>
        <w:t xml:space="preserve"> The use of machine learning, a subset of artificial intelligence, plays a critical role in teaching these chatbots how to interpret and respond to users' queries accurately.</w:t>
      </w:r>
    </w:p>
    <w:p w14:paraId="51E17F1F" w14:textId="77777777" w:rsidR="001C1116" w:rsidRDefault="001C1116" w:rsidP="001C1116">
      <w:pPr>
        <w:ind w:firstLine="0"/>
        <w:jc w:val="both"/>
      </w:pPr>
    </w:p>
    <w:p w14:paraId="115D16DE" w14:textId="7280DFBB" w:rsidR="001C1116" w:rsidRPr="001C1116" w:rsidRDefault="001C1116" w:rsidP="001C1116">
      <w:pPr>
        <w:ind w:firstLine="0"/>
        <w:jc w:val="both"/>
        <w:rPr>
          <w:b/>
          <w:bCs/>
        </w:rPr>
      </w:pPr>
      <w:r w:rsidRPr="001C1116">
        <w:rPr>
          <w:b/>
          <w:bCs/>
        </w:rPr>
        <w:t>Purpose</w:t>
      </w:r>
    </w:p>
    <w:p w14:paraId="7F422DA8" w14:textId="1B1490AE" w:rsidR="0059718B" w:rsidRDefault="0059718B" w:rsidP="00E6629A">
      <w:pPr>
        <w:jc w:val="both"/>
      </w:pPr>
      <w:r w:rsidRPr="0059718B">
        <w:t xml:space="preserve">The </w:t>
      </w:r>
      <w:proofErr w:type="spellStart"/>
      <w:r w:rsidR="004B3CFB" w:rsidRPr="004B3CFB">
        <w:t>NestQuest</w:t>
      </w:r>
      <w:proofErr w:type="spellEnd"/>
      <w:r w:rsidRPr="0059718B">
        <w:t xml:space="preserve"> main objective is to incorporate </w:t>
      </w:r>
      <w:r w:rsidR="00E6629A">
        <w:t xml:space="preserve">chatbots </w:t>
      </w:r>
      <w:r w:rsidRPr="0059718B">
        <w:t xml:space="preserve">into the real estate sector. </w:t>
      </w:r>
      <w:r w:rsidR="00647E0F" w:rsidRPr="0059718B">
        <w:t>To</w:t>
      </w:r>
      <w:r w:rsidRPr="0059718B">
        <w:t xml:space="preserve"> generate leads, real estate brokers frequently invest a lot of time using customer information and quotations. </w:t>
      </w:r>
      <w:r w:rsidR="00E6629A">
        <w:t>Chatbot</w:t>
      </w:r>
      <w:r w:rsidRPr="0059718B">
        <w:t xml:space="preserve"> assistants </w:t>
      </w:r>
      <w:r w:rsidR="00647E0F" w:rsidRPr="0059718B">
        <w:t>can</w:t>
      </w:r>
      <w:r w:rsidRPr="0059718B">
        <w:t xml:space="preserve"> make this process easier by building a database of useful information that can be used to guide interactions with potential customers. </w:t>
      </w:r>
      <w:r w:rsidR="001C1116" w:rsidRPr="001C1116">
        <w:t xml:space="preserve">Chatbots can improve </w:t>
      </w:r>
      <w:r w:rsidR="001C1116" w:rsidRPr="001C1116">
        <w:lastRenderedPageBreak/>
        <w:t xml:space="preserve">engagement </w:t>
      </w:r>
      <w:r w:rsidR="005E053C">
        <w:t>among</w:t>
      </w:r>
      <w:r w:rsidR="001C1116" w:rsidRPr="001C1116">
        <w:t xml:space="preserve"> buyers and agents</w:t>
      </w:r>
      <w:r w:rsidR="005E053C">
        <w:t>.</w:t>
      </w:r>
      <w:r w:rsidR="001C1116" w:rsidRPr="001C1116">
        <w:t xml:space="preserve"> Also, this </w:t>
      </w:r>
      <w:r w:rsidR="004B5A81">
        <w:t xml:space="preserve">fact </w:t>
      </w:r>
      <w:r w:rsidR="001C1116" w:rsidRPr="001C1116">
        <w:t>frees up agents to focus on more tasks, like negotiating deals and building relationships with clients, but they cannot take the place of the buyer-agent relationship.</w:t>
      </w:r>
    </w:p>
    <w:p w14:paraId="530C83E3" w14:textId="77777777" w:rsidR="007A4C85" w:rsidRDefault="007A4C85" w:rsidP="00881791">
      <w:pPr>
        <w:ind w:firstLine="0"/>
        <w:jc w:val="both"/>
      </w:pPr>
    </w:p>
    <w:p w14:paraId="1F3DFBC5" w14:textId="1D0878C9" w:rsidR="007A4C85" w:rsidRDefault="007A4C85" w:rsidP="00881791">
      <w:pPr>
        <w:ind w:firstLine="0"/>
        <w:jc w:val="both"/>
        <w:rPr>
          <w:b/>
          <w:bCs/>
        </w:rPr>
      </w:pPr>
      <w:r w:rsidRPr="007A4C85">
        <w:rPr>
          <w:b/>
          <w:bCs/>
        </w:rPr>
        <w:t>Dataset</w:t>
      </w:r>
    </w:p>
    <w:p w14:paraId="7F3FF592" w14:textId="024BC98E" w:rsidR="00A0308E" w:rsidRDefault="00A0308E" w:rsidP="00E6629A">
      <w:pPr>
        <w:jc w:val="both"/>
      </w:pPr>
      <w:r w:rsidRPr="00A0308E">
        <w:t>To evaluate the performance of the suggested approach, a dataset of fictitious data was produced. A random number generator was used to create the fake data, which had a specified distribution to mimic genuine data. The dataset had a variety of variables, including minimum credit score, square footage, amenities, and property type. The chatbot was able to test the algorithm's precision in seeing patterns and making predictions on fresh data by utilizing fictitious data. This strategy made testing possible without jeopardizing the confidentiality and privacy of real people. The program performed well on the fictitious dataset, demonstrating possibilities for us</w:t>
      </w:r>
      <w:r w:rsidR="004E5C3D">
        <w:t>e</w:t>
      </w:r>
      <w:r w:rsidRPr="00A0308E">
        <w:t xml:space="preserve"> with real-world data in the future.</w:t>
      </w:r>
    </w:p>
    <w:p w14:paraId="5E721A02" w14:textId="77777777" w:rsidR="00AD703E" w:rsidRPr="00AD703E" w:rsidRDefault="00AD703E" w:rsidP="00881791">
      <w:pPr>
        <w:ind w:firstLine="0"/>
        <w:jc w:val="both"/>
      </w:pPr>
    </w:p>
    <w:bookmarkEnd w:id="1"/>
    <w:p w14:paraId="56390BF3" w14:textId="77777777" w:rsidR="00AD703E" w:rsidRDefault="00AD703E" w:rsidP="003B7F0A">
      <w:pPr>
        <w:ind w:firstLine="0"/>
        <w:jc w:val="both"/>
        <w:rPr>
          <w:b/>
          <w:bCs/>
        </w:rPr>
      </w:pPr>
      <w:r>
        <w:rPr>
          <w:b/>
          <w:bCs/>
        </w:rPr>
        <w:t>Attributes</w:t>
      </w:r>
    </w:p>
    <w:p w14:paraId="40D45224" w14:textId="5E4F0C11" w:rsidR="00A402DF" w:rsidRDefault="003B7F0A" w:rsidP="001C1116">
      <w:pPr>
        <w:jc w:val="both"/>
      </w:pPr>
      <w:r>
        <w:t xml:space="preserve">The dataset utilized in the </w:t>
      </w:r>
      <w:proofErr w:type="spellStart"/>
      <w:r w:rsidR="00A402DF" w:rsidRPr="00A402DF">
        <w:t>NestQuest</w:t>
      </w:r>
      <w:proofErr w:type="spellEnd"/>
      <w:r>
        <w:t xml:space="preserve"> comprises several variables that hold significance in the real estate sector. These variables </w:t>
      </w:r>
      <w:r w:rsidR="00A402DF">
        <w:t>include</w:t>
      </w:r>
      <w:r>
        <w:t xml:space="preserve"> House ID, City, Loca</w:t>
      </w:r>
      <w:r w:rsidR="004E5C3D">
        <w:t>lity</w:t>
      </w:r>
      <w:r>
        <w:t xml:space="preserve">, Price, Bedrooms, Bathrooms, Square Footage, Year Built/Age, Amenities, House Type, Sale Status, Minimum Credit Score, and Link. Each variable </w:t>
      </w:r>
      <w:r w:rsidR="006B20E7">
        <w:t xml:space="preserve">is </w:t>
      </w:r>
      <w:r>
        <w:t>selected to provide essential information about a property and enable the chatbot to provide accurate and relevant information to users.</w:t>
      </w:r>
    </w:p>
    <w:p w14:paraId="293E91E7" w14:textId="54A04EB8" w:rsidR="00A0308E" w:rsidRDefault="003B7F0A" w:rsidP="00E6629A">
      <w:pPr>
        <w:jc w:val="both"/>
      </w:pPr>
      <w:r>
        <w:t xml:space="preserve">The chatbot's ability to understand natural language nuances and integrate it with a powerful database management system will make the process of finding an ideal home more </w:t>
      </w:r>
      <w:r>
        <w:lastRenderedPageBreak/>
        <w:t>convenient and eff</w:t>
      </w:r>
      <w:r w:rsidR="0003591D">
        <w:t>icient</w:t>
      </w:r>
      <w:r>
        <w:t xml:space="preserve"> for users. The chatbot will use the information provided by users to deliver precise search results based on location, price, availability, and other contributing factors.</w:t>
      </w:r>
    </w:p>
    <w:p w14:paraId="3A7B57E6" w14:textId="77777777" w:rsidR="003B7F0A" w:rsidRDefault="003B7F0A" w:rsidP="003B7F0A">
      <w:pPr>
        <w:ind w:firstLine="0"/>
        <w:jc w:val="both"/>
      </w:pPr>
    </w:p>
    <w:p w14:paraId="60D2997D" w14:textId="3CB59C7E" w:rsidR="003B7F0A" w:rsidRDefault="003B7F0A" w:rsidP="003B7F0A">
      <w:pPr>
        <w:ind w:firstLine="0"/>
        <w:jc w:val="both"/>
        <w:rPr>
          <w:b/>
          <w:bCs/>
        </w:rPr>
      </w:pPr>
      <w:r w:rsidRPr="003B7F0A">
        <w:rPr>
          <w:b/>
          <w:bCs/>
        </w:rPr>
        <w:t>Methodology</w:t>
      </w:r>
    </w:p>
    <w:p w14:paraId="4763FFB7" w14:textId="703CAB6A" w:rsidR="003B7F0A" w:rsidRDefault="00B83610" w:rsidP="001C1116">
      <w:pPr>
        <w:jc w:val="both"/>
      </w:pPr>
      <w:r>
        <w:t>Our</w:t>
      </w:r>
      <w:r w:rsidR="003B7F0A">
        <w:t xml:space="preserve"> project utilizes natural language processing (NLP) and machine learning (ML) algorithms to analyze user commands and deliver precise search results based on the user's location, price, availability, and other contributing criteria. NLP is a subfield of linguistics, computer science, and artificial intelligence concerned with the interactions between humans and computers using natural language. NLP algorithms are used to understand, interpret, and generate human language.</w:t>
      </w:r>
    </w:p>
    <w:p w14:paraId="53CD35CC" w14:textId="77777777" w:rsidR="001C1116" w:rsidRDefault="001C1116" w:rsidP="001C1116">
      <w:pPr>
        <w:jc w:val="both"/>
      </w:pPr>
    </w:p>
    <w:p w14:paraId="6B6B3A86" w14:textId="5A4A4791" w:rsidR="005D5B87" w:rsidRPr="006A1501" w:rsidRDefault="005D5B87" w:rsidP="001C1116">
      <w:pPr>
        <w:autoSpaceDE w:val="0"/>
        <w:autoSpaceDN w:val="0"/>
        <w:adjustRightInd w:val="0"/>
        <w:ind w:firstLine="0"/>
        <w:rPr>
          <w:rFonts w:cstheme="minorHAnsi"/>
          <w:kern w:val="0"/>
        </w:rPr>
      </w:pPr>
      <w:r w:rsidRPr="006A1501">
        <w:rPr>
          <w:rFonts w:cstheme="minorHAnsi"/>
          <w:kern w:val="0"/>
        </w:rPr>
        <w:t xml:space="preserve">Here is a step-by-step breakdown of the method for setting up </w:t>
      </w:r>
      <w:r w:rsidR="006A1501">
        <w:rPr>
          <w:rFonts w:cstheme="minorHAnsi"/>
          <w:kern w:val="0"/>
        </w:rPr>
        <w:t>chatbot</w:t>
      </w:r>
      <w:r w:rsidRPr="006A1501">
        <w:rPr>
          <w:rFonts w:cstheme="minorHAnsi"/>
          <w:kern w:val="0"/>
        </w:rPr>
        <w:t xml:space="preserve"> over our own data:</w:t>
      </w:r>
    </w:p>
    <w:p w14:paraId="07F05C79" w14:textId="6ACFFFB2" w:rsidR="006A1501" w:rsidRDefault="005D5B87" w:rsidP="001C1116">
      <w:pPr>
        <w:pStyle w:val="ListParagraph"/>
        <w:numPr>
          <w:ilvl w:val="0"/>
          <w:numId w:val="18"/>
        </w:numPr>
        <w:autoSpaceDE w:val="0"/>
        <w:autoSpaceDN w:val="0"/>
        <w:adjustRightInd w:val="0"/>
        <w:jc w:val="both"/>
        <w:rPr>
          <w:rFonts w:cstheme="minorHAnsi"/>
          <w:kern w:val="0"/>
        </w:rPr>
      </w:pPr>
      <w:r w:rsidRPr="006A1501">
        <w:rPr>
          <w:rFonts w:cstheme="minorHAnsi"/>
          <w:kern w:val="0"/>
        </w:rPr>
        <w:t xml:space="preserve">Data Ingestion: This step involves loading your data from arbitrary sources to text in a form that </w:t>
      </w:r>
      <w:r w:rsidR="003F05EC">
        <w:rPr>
          <w:rFonts w:cstheme="minorHAnsi"/>
          <w:kern w:val="0"/>
        </w:rPr>
        <w:t xml:space="preserve">is </w:t>
      </w:r>
      <w:r w:rsidRPr="006A1501">
        <w:rPr>
          <w:rFonts w:cstheme="minorHAnsi"/>
          <w:kern w:val="0"/>
        </w:rPr>
        <w:t>used downstream. The sub-steps involved in this process include:</w:t>
      </w:r>
    </w:p>
    <w:p w14:paraId="2D5A27B7" w14:textId="4AE2887A" w:rsidR="006A1501" w:rsidRDefault="003E469A" w:rsidP="00E00AFA">
      <w:pPr>
        <w:autoSpaceDE w:val="0"/>
        <w:autoSpaceDN w:val="0"/>
        <w:adjustRightInd w:val="0"/>
        <w:ind w:left="360" w:firstLine="0"/>
        <w:rPr>
          <w:rFonts w:cstheme="minorHAnsi"/>
          <w:kern w:val="0"/>
        </w:rPr>
      </w:pPr>
      <w:r>
        <w:rPr>
          <w:rFonts w:cstheme="minorHAnsi"/>
          <w:noProof/>
          <w:kern w:val="0"/>
        </w:rPr>
        <w:drawing>
          <wp:inline distT="0" distB="0" distL="0" distR="0" wp14:anchorId="6F9A8D01" wp14:editId="26B4648D">
            <wp:extent cx="5943600" cy="1887855"/>
            <wp:effectExtent l="0" t="0" r="0" b="4445"/>
            <wp:docPr id="1" name="Picture 1" descr="A picture containing diagram, text, font,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 text, font, pla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887855"/>
                    </a:xfrm>
                    <a:prstGeom prst="rect">
                      <a:avLst/>
                    </a:prstGeom>
                  </pic:spPr>
                </pic:pic>
              </a:graphicData>
            </a:graphic>
          </wp:inline>
        </w:drawing>
      </w:r>
    </w:p>
    <w:p w14:paraId="4FCF2ED3" w14:textId="0B80CDE8" w:rsidR="00A52255" w:rsidRDefault="00A52255" w:rsidP="00A52255">
      <w:pPr>
        <w:autoSpaceDE w:val="0"/>
        <w:autoSpaceDN w:val="0"/>
        <w:adjustRightInd w:val="0"/>
        <w:ind w:left="360" w:firstLine="0"/>
        <w:rPr>
          <w:rFonts w:cstheme="minorHAnsi"/>
          <w:kern w:val="0"/>
        </w:rPr>
      </w:pPr>
    </w:p>
    <w:p w14:paraId="12424091" w14:textId="6FCACCBF" w:rsidR="00A52255" w:rsidRPr="00A52255" w:rsidRDefault="00A52255" w:rsidP="00A52255">
      <w:pPr>
        <w:pStyle w:val="ListParagraph"/>
        <w:numPr>
          <w:ilvl w:val="0"/>
          <w:numId w:val="23"/>
        </w:numPr>
        <w:autoSpaceDE w:val="0"/>
        <w:autoSpaceDN w:val="0"/>
        <w:adjustRightInd w:val="0"/>
        <w:jc w:val="both"/>
        <w:rPr>
          <w:rFonts w:cstheme="minorHAnsi"/>
          <w:kern w:val="0"/>
        </w:rPr>
      </w:pPr>
      <w:r w:rsidRPr="00A52255">
        <w:rPr>
          <w:rFonts w:cstheme="minorHAnsi"/>
          <w:kern w:val="0"/>
        </w:rPr>
        <w:t xml:space="preserve">Data </w:t>
      </w:r>
      <w:r w:rsidR="00D940B7">
        <w:rPr>
          <w:rFonts w:cstheme="minorHAnsi"/>
          <w:kern w:val="0"/>
        </w:rPr>
        <w:t>Loading</w:t>
      </w:r>
      <w:r w:rsidRPr="00A52255">
        <w:rPr>
          <w:rFonts w:cstheme="minorHAnsi"/>
          <w:kern w:val="0"/>
        </w:rPr>
        <w:t xml:space="preserve">: </w:t>
      </w:r>
      <w:r w:rsidR="00D940B7">
        <w:rPr>
          <w:rFonts w:cstheme="minorHAnsi"/>
          <w:kern w:val="0"/>
        </w:rPr>
        <w:t xml:space="preserve">We have loaded csv documents using CSV loader function of </w:t>
      </w:r>
      <w:proofErr w:type="spellStart"/>
      <w:r w:rsidR="00D940B7">
        <w:rPr>
          <w:rFonts w:cstheme="minorHAnsi"/>
          <w:kern w:val="0"/>
        </w:rPr>
        <w:t>LangChain</w:t>
      </w:r>
      <w:proofErr w:type="spellEnd"/>
      <w:r w:rsidR="00D940B7">
        <w:rPr>
          <w:rFonts w:cstheme="minorHAnsi"/>
          <w:kern w:val="0"/>
        </w:rPr>
        <w:t xml:space="preserve">. </w:t>
      </w:r>
    </w:p>
    <w:p w14:paraId="12B3AA42" w14:textId="3EC9F940" w:rsidR="00A52255" w:rsidRPr="00A52255" w:rsidRDefault="00A52255" w:rsidP="00A52255">
      <w:pPr>
        <w:pStyle w:val="ListParagraph"/>
        <w:numPr>
          <w:ilvl w:val="0"/>
          <w:numId w:val="23"/>
        </w:numPr>
        <w:autoSpaceDE w:val="0"/>
        <w:autoSpaceDN w:val="0"/>
        <w:adjustRightInd w:val="0"/>
        <w:jc w:val="both"/>
        <w:rPr>
          <w:rFonts w:cstheme="minorHAnsi"/>
          <w:kern w:val="0"/>
        </w:rPr>
      </w:pPr>
      <w:r w:rsidRPr="00A52255">
        <w:rPr>
          <w:rFonts w:cstheme="minorHAnsi"/>
          <w:kern w:val="0"/>
        </w:rPr>
        <w:t xml:space="preserve">Split chunks: To make the text more manageable for language models, it is chunked into smaller segments. </w:t>
      </w:r>
      <w:r w:rsidR="008C7D6C">
        <w:rPr>
          <w:rFonts w:cstheme="minorHAnsi"/>
          <w:kern w:val="0"/>
        </w:rPr>
        <w:t xml:space="preserve">It </w:t>
      </w:r>
      <w:r w:rsidRPr="00A52255">
        <w:rPr>
          <w:rFonts w:cstheme="minorHAnsi"/>
          <w:kern w:val="0"/>
        </w:rPr>
        <w:t>is necessary since language models have a limit to the amount of text they can handle.</w:t>
      </w:r>
    </w:p>
    <w:p w14:paraId="11976691" w14:textId="4AE358E6" w:rsidR="00A52255" w:rsidRPr="00A52255" w:rsidRDefault="00A52255" w:rsidP="00A52255">
      <w:pPr>
        <w:pStyle w:val="ListParagraph"/>
        <w:numPr>
          <w:ilvl w:val="0"/>
          <w:numId w:val="23"/>
        </w:numPr>
        <w:autoSpaceDE w:val="0"/>
        <w:autoSpaceDN w:val="0"/>
        <w:adjustRightInd w:val="0"/>
        <w:jc w:val="both"/>
        <w:rPr>
          <w:rFonts w:cstheme="minorHAnsi"/>
          <w:kern w:val="0"/>
        </w:rPr>
      </w:pPr>
      <w:r w:rsidRPr="00A52255">
        <w:rPr>
          <w:rFonts w:cstheme="minorHAnsi"/>
          <w:kern w:val="0"/>
        </w:rPr>
        <w:lastRenderedPageBreak/>
        <w:t xml:space="preserve">Text embeddings: Next, each chunk of text is embedded with a numerical representation. This is important since we only want to select the most relevant chunks of text for a given question, and this </w:t>
      </w:r>
      <w:r w:rsidR="008C7D6C">
        <w:rPr>
          <w:rFonts w:cstheme="minorHAnsi"/>
          <w:kern w:val="0"/>
        </w:rPr>
        <w:t xml:space="preserve">idea </w:t>
      </w:r>
      <w:r w:rsidRPr="00A52255">
        <w:rPr>
          <w:rFonts w:cstheme="minorHAnsi"/>
          <w:kern w:val="0"/>
        </w:rPr>
        <w:t>can be achieved by finding the most similar chunks in the embedding space.</w:t>
      </w:r>
    </w:p>
    <w:p w14:paraId="4316E5FA" w14:textId="0D9353D8" w:rsidR="00AD703E" w:rsidRDefault="00A52255" w:rsidP="00A52255">
      <w:pPr>
        <w:pStyle w:val="ListParagraph"/>
        <w:numPr>
          <w:ilvl w:val="0"/>
          <w:numId w:val="23"/>
        </w:numPr>
        <w:autoSpaceDE w:val="0"/>
        <w:autoSpaceDN w:val="0"/>
        <w:adjustRightInd w:val="0"/>
        <w:jc w:val="both"/>
        <w:rPr>
          <w:rFonts w:cstheme="minorHAnsi"/>
          <w:kern w:val="0"/>
        </w:rPr>
      </w:pPr>
      <w:proofErr w:type="spellStart"/>
      <w:r w:rsidRPr="00A52255">
        <w:rPr>
          <w:rFonts w:cstheme="minorHAnsi"/>
          <w:kern w:val="0"/>
        </w:rPr>
        <w:t>Vectorstore</w:t>
      </w:r>
      <w:proofErr w:type="spellEnd"/>
      <w:r w:rsidRPr="00A52255">
        <w:rPr>
          <w:rFonts w:cstheme="minorHAnsi"/>
          <w:kern w:val="0"/>
        </w:rPr>
        <w:t xml:space="preserve">: Finally, the embeddings and documents are loaded into a </w:t>
      </w:r>
      <w:proofErr w:type="spellStart"/>
      <w:r w:rsidRPr="00A52255">
        <w:rPr>
          <w:rFonts w:cstheme="minorHAnsi"/>
          <w:kern w:val="0"/>
        </w:rPr>
        <w:t>vectorstore</w:t>
      </w:r>
      <w:proofErr w:type="spellEnd"/>
      <w:r w:rsidRPr="00A52255">
        <w:rPr>
          <w:rFonts w:cstheme="minorHAnsi"/>
          <w:kern w:val="0"/>
        </w:rPr>
        <w:t xml:space="preserve"> for</w:t>
      </w:r>
      <w:r w:rsidR="00C8049F">
        <w:rPr>
          <w:rFonts w:cstheme="minorHAnsi"/>
          <w:kern w:val="0"/>
        </w:rPr>
        <w:t xml:space="preserve"> </w:t>
      </w:r>
      <w:proofErr w:type="gramStart"/>
      <w:r w:rsidR="00C8049F">
        <w:rPr>
          <w:rFonts w:cstheme="minorHAnsi"/>
          <w:kern w:val="0"/>
        </w:rPr>
        <w:t xml:space="preserve">an </w:t>
      </w:r>
      <w:r w:rsidRPr="00A52255">
        <w:rPr>
          <w:rFonts w:cstheme="minorHAnsi"/>
          <w:kern w:val="0"/>
        </w:rPr>
        <w:t xml:space="preserve"> efficient</w:t>
      </w:r>
      <w:proofErr w:type="gramEnd"/>
      <w:r w:rsidRPr="00A52255">
        <w:rPr>
          <w:rFonts w:cstheme="minorHAnsi"/>
          <w:kern w:val="0"/>
        </w:rPr>
        <w:t xml:space="preserve"> retrieval of the most similar chunks. In our project, we utilized </w:t>
      </w:r>
      <w:proofErr w:type="spellStart"/>
      <w:r w:rsidRPr="00A52255">
        <w:rPr>
          <w:rFonts w:cstheme="minorHAnsi"/>
          <w:kern w:val="0"/>
        </w:rPr>
        <w:t>OpenAI's</w:t>
      </w:r>
      <w:proofErr w:type="spellEnd"/>
      <w:r w:rsidRPr="00A52255">
        <w:rPr>
          <w:rFonts w:cstheme="minorHAnsi"/>
          <w:kern w:val="0"/>
        </w:rPr>
        <w:t xml:space="preserve"> embeddings and a FAISS </w:t>
      </w:r>
      <w:proofErr w:type="spellStart"/>
      <w:r w:rsidRPr="00A52255">
        <w:rPr>
          <w:rFonts w:cstheme="minorHAnsi"/>
          <w:kern w:val="0"/>
        </w:rPr>
        <w:t>vectorstore</w:t>
      </w:r>
      <w:proofErr w:type="spellEnd"/>
      <w:r w:rsidRPr="00A52255">
        <w:rPr>
          <w:rFonts w:cstheme="minorHAnsi"/>
          <w:kern w:val="0"/>
        </w:rPr>
        <w:t>.</w:t>
      </w:r>
    </w:p>
    <w:p w14:paraId="5AF44391" w14:textId="77777777" w:rsidR="00A52255" w:rsidRPr="009277A9" w:rsidRDefault="00A52255" w:rsidP="009277A9">
      <w:pPr>
        <w:autoSpaceDE w:val="0"/>
        <w:autoSpaceDN w:val="0"/>
        <w:adjustRightInd w:val="0"/>
        <w:ind w:left="360" w:firstLine="0"/>
        <w:jc w:val="both"/>
        <w:rPr>
          <w:rFonts w:cstheme="minorHAnsi"/>
          <w:kern w:val="0"/>
        </w:rPr>
      </w:pPr>
    </w:p>
    <w:p w14:paraId="1E901244" w14:textId="6A6E594B" w:rsidR="005D5B87" w:rsidRDefault="005D5B87" w:rsidP="00AD703E">
      <w:pPr>
        <w:pStyle w:val="ListParagraph"/>
        <w:numPr>
          <w:ilvl w:val="0"/>
          <w:numId w:val="18"/>
        </w:numPr>
        <w:autoSpaceDE w:val="0"/>
        <w:autoSpaceDN w:val="0"/>
        <w:adjustRightInd w:val="0"/>
        <w:jc w:val="both"/>
        <w:rPr>
          <w:rFonts w:cstheme="minorHAnsi"/>
          <w:kern w:val="0"/>
        </w:rPr>
      </w:pPr>
      <w:r w:rsidRPr="006A1501">
        <w:rPr>
          <w:rFonts w:cstheme="minorHAnsi"/>
          <w:kern w:val="0"/>
        </w:rPr>
        <w:t xml:space="preserve">Data Querying: Once we have ingested your data, we can query it using </w:t>
      </w:r>
      <w:proofErr w:type="spellStart"/>
      <w:r w:rsidRPr="006A1501">
        <w:rPr>
          <w:rFonts w:cstheme="minorHAnsi"/>
          <w:kern w:val="0"/>
        </w:rPr>
        <w:t>ChatGPT</w:t>
      </w:r>
      <w:proofErr w:type="spellEnd"/>
      <w:r w:rsidRPr="006A1501">
        <w:rPr>
          <w:rFonts w:cstheme="minorHAnsi"/>
          <w:kern w:val="0"/>
        </w:rPr>
        <w:t xml:space="preserve"> to generate responses to questions. The sub-steps involved in this process include:</w:t>
      </w:r>
    </w:p>
    <w:p w14:paraId="60C10C79" w14:textId="7E39846A" w:rsidR="009B4F4E" w:rsidRDefault="008B0573" w:rsidP="00267AE2">
      <w:pPr>
        <w:pStyle w:val="ListParagraph"/>
        <w:autoSpaceDE w:val="0"/>
        <w:autoSpaceDN w:val="0"/>
        <w:adjustRightInd w:val="0"/>
        <w:jc w:val="right"/>
        <w:rPr>
          <w:rFonts w:cstheme="minorHAnsi"/>
          <w:kern w:val="0"/>
        </w:rPr>
      </w:pPr>
      <w:r>
        <w:rPr>
          <w:rFonts w:cstheme="minorHAnsi"/>
          <w:noProof/>
          <w:kern w:val="0"/>
        </w:rPr>
        <w:drawing>
          <wp:inline distT="0" distB="0" distL="0" distR="0" wp14:anchorId="09665BDD" wp14:editId="739CD07A">
            <wp:extent cx="5943600" cy="2475865"/>
            <wp:effectExtent l="0" t="0" r="0" b="635"/>
            <wp:docPr id="2" name="Picture 2" descr="A picture containing diagram, sketch, line,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 sketch, line, pla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475865"/>
                    </a:xfrm>
                    <a:prstGeom prst="rect">
                      <a:avLst/>
                    </a:prstGeom>
                  </pic:spPr>
                </pic:pic>
              </a:graphicData>
            </a:graphic>
          </wp:inline>
        </w:drawing>
      </w:r>
    </w:p>
    <w:p w14:paraId="7BE880CD" w14:textId="77777777" w:rsidR="00F03815" w:rsidRDefault="00F03815" w:rsidP="009B4F4E">
      <w:pPr>
        <w:autoSpaceDE w:val="0"/>
        <w:autoSpaceDN w:val="0"/>
        <w:adjustRightInd w:val="0"/>
        <w:ind w:firstLine="0"/>
        <w:jc w:val="both"/>
        <w:rPr>
          <w:rFonts w:ascii="Times New Roman" w:hAnsi="Times New Roman" w:cs="Times New Roman"/>
          <w:kern w:val="0"/>
        </w:rPr>
      </w:pPr>
    </w:p>
    <w:p w14:paraId="2BBC9FF8" w14:textId="4CF2064C" w:rsidR="009B4F4E" w:rsidRPr="009B4F4E" w:rsidRDefault="009B4F4E" w:rsidP="009B4F4E">
      <w:pPr>
        <w:autoSpaceDE w:val="0"/>
        <w:autoSpaceDN w:val="0"/>
        <w:adjustRightInd w:val="0"/>
        <w:ind w:firstLine="0"/>
        <w:jc w:val="both"/>
        <w:rPr>
          <w:rFonts w:ascii="Times New Roman" w:hAnsi="Times New Roman" w:cs="Times New Roman"/>
          <w:kern w:val="0"/>
        </w:rPr>
      </w:pPr>
      <w:proofErr w:type="spellStart"/>
      <w:r w:rsidRPr="009B4F4E">
        <w:rPr>
          <w:rFonts w:ascii="Times New Roman" w:hAnsi="Times New Roman" w:cs="Times New Roman"/>
          <w:kern w:val="0"/>
        </w:rPr>
        <w:t>LangChain</w:t>
      </w:r>
      <w:proofErr w:type="spellEnd"/>
      <w:r w:rsidRPr="009B4F4E">
        <w:rPr>
          <w:rFonts w:ascii="Times New Roman" w:hAnsi="Times New Roman" w:cs="Times New Roman"/>
          <w:kern w:val="0"/>
        </w:rPr>
        <w:t xml:space="preserve"> uses a three-step process to generate responses for chatbot queries.</w:t>
      </w:r>
    </w:p>
    <w:p w14:paraId="7E51C189" w14:textId="292BFFE2" w:rsidR="009B4F4E" w:rsidRPr="009B4F4E" w:rsidRDefault="009B4F4E" w:rsidP="009B4F4E">
      <w:pPr>
        <w:pStyle w:val="ListParagraph"/>
        <w:numPr>
          <w:ilvl w:val="0"/>
          <w:numId w:val="22"/>
        </w:numPr>
        <w:autoSpaceDE w:val="0"/>
        <w:autoSpaceDN w:val="0"/>
        <w:adjustRightInd w:val="0"/>
        <w:jc w:val="both"/>
        <w:rPr>
          <w:rFonts w:ascii="Times New Roman" w:hAnsi="Times New Roman" w:cs="Times New Roman"/>
          <w:kern w:val="0"/>
        </w:rPr>
      </w:pPr>
      <w:r w:rsidRPr="009B4F4E">
        <w:rPr>
          <w:rFonts w:ascii="Times New Roman" w:hAnsi="Times New Roman" w:cs="Times New Roman"/>
          <w:kern w:val="0"/>
        </w:rPr>
        <w:t>First, it looks up relevant documents based on the embeddings and vector store created during data ingestion.</w:t>
      </w:r>
    </w:p>
    <w:p w14:paraId="217A99CF" w14:textId="4A09D0B8" w:rsidR="009B4F4E" w:rsidRPr="009B4F4E" w:rsidRDefault="009B4F4E" w:rsidP="009B4F4E">
      <w:pPr>
        <w:pStyle w:val="ListParagraph"/>
        <w:numPr>
          <w:ilvl w:val="0"/>
          <w:numId w:val="22"/>
        </w:numPr>
        <w:autoSpaceDE w:val="0"/>
        <w:autoSpaceDN w:val="0"/>
        <w:adjustRightInd w:val="0"/>
        <w:jc w:val="both"/>
        <w:rPr>
          <w:rFonts w:ascii="Times New Roman" w:hAnsi="Times New Roman" w:cs="Times New Roman"/>
          <w:kern w:val="0"/>
        </w:rPr>
      </w:pPr>
      <w:r w:rsidRPr="009B4F4E">
        <w:rPr>
          <w:rFonts w:ascii="Times New Roman" w:hAnsi="Times New Roman" w:cs="Times New Roman"/>
          <w:kern w:val="0"/>
        </w:rPr>
        <w:t xml:space="preserve">Next, it generates a response using a language model that </w:t>
      </w:r>
      <w:r w:rsidR="00D940B7" w:rsidRPr="009B4F4E">
        <w:rPr>
          <w:rFonts w:ascii="Times New Roman" w:hAnsi="Times New Roman" w:cs="Times New Roman"/>
          <w:kern w:val="0"/>
        </w:rPr>
        <w:t>considers</w:t>
      </w:r>
      <w:r w:rsidRPr="009B4F4E">
        <w:rPr>
          <w:rFonts w:ascii="Times New Roman" w:hAnsi="Times New Roman" w:cs="Times New Roman"/>
          <w:kern w:val="0"/>
        </w:rPr>
        <w:t xml:space="preserve"> the stand</w:t>
      </w:r>
      <w:r w:rsidR="000E405C">
        <w:rPr>
          <w:rFonts w:ascii="Times New Roman" w:hAnsi="Times New Roman" w:cs="Times New Roman"/>
          <w:kern w:val="0"/>
        </w:rPr>
        <w:t>-</w:t>
      </w:r>
      <w:r w:rsidRPr="009B4F4E">
        <w:rPr>
          <w:rFonts w:ascii="Times New Roman" w:hAnsi="Times New Roman" w:cs="Times New Roman"/>
          <w:kern w:val="0"/>
        </w:rPr>
        <w:t>alone question and relevant documents.</w:t>
      </w:r>
    </w:p>
    <w:p w14:paraId="776B698C" w14:textId="5198CB60" w:rsidR="009B4F4E" w:rsidRPr="009B4F4E" w:rsidRDefault="009B4F4E" w:rsidP="009B4F4E">
      <w:pPr>
        <w:pStyle w:val="ListParagraph"/>
        <w:numPr>
          <w:ilvl w:val="0"/>
          <w:numId w:val="22"/>
        </w:numPr>
        <w:autoSpaceDE w:val="0"/>
        <w:autoSpaceDN w:val="0"/>
        <w:adjustRightInd w:val="0"/>
        <w:jc w:val="both"/>
        <w:rPr>
          <w:rFonts w:ascii="Times New Roman" w:hAnsi="Times New Roman" w:cs="Times New Roman"/>
          <w:kern w:val="0"/>
        </w:rPr>
      </w:pPr>
      <w:r w:rsidRPr="009B4F4E">
        <w:rPr>
          <w:rFonts w:ascii="Times New Roman" w:hAnsi="Times New Roman" w:cs="Times New Roman"/>
          <w:kern w:val="0"/>
        </w:rPr>
        <w:lastRenderedPageBreak/>
        <w:t>Finally, it condenses the question prompt by combining the chat history and new question into a single standalone question. This is important for allowing follow-up questions and improving the user experience.</w:t>
      </w:r>
    </w:p>
    <w:p w14:paraId="00AF9831" w14:textId="2E494606" w:rsidR="009B4F4E" w:rsidRPr="00D940B7" w:rsidRDefault="009B4F4E" w:rsidP="00D940B7">
      <w:pPr>
        <w:autoSpaceDE w:val="0"/>
        <w:autoSpaceDN w:val="0"/>
        <w:adjustRightInd w:val="0"/>
        <w:ind w:left="360" w:firstLine="0"/>
        <w:jc w:val="both"/>
        <w:rPr>
          <w:rFonts w:cstheme="minorHAnsi"/>
          <w:kern w:val="0"/>
        </w:rPr>
      </w:pPr>
      <w:r w:rsidRPr="00D940B7">
        <w:rPr>
          <w:rFonts w:ascii="Times New Roman" w:hAnsi="Times New Roman" w:cs="Times New Roman"/>
          <w:kern w:val="0"/>
        </w:rPr>
        <w:t>The language model used to power the chatbot can be easily substituted to other models</w:t>
      </w:r>
      <w:r w:rsidRPr="00D940B7">
        <w:rPr>
          <w:rFonts w:ascii="AppleSystemUIFont" w:hAnsi="AppleSystemUIFont" w:cs="AppleSystemUIFont"/>
          <w:kern w:val="0"/>
          <w:sz w:val="26"/>
          <w:szCs w:val="26"/>
        </w:rPr>
        <w:t xml:space="preserve"> </w:t>
      </w:r>
      <w:r w:rsidRPr="00D940B7">
        <w:rPr>
          <w:rFonts w:cstheme="minorHAnsi"/>
          <w:kern w:val="0"/>
        </w:rPr>
        <w:t xml:space="preserve">supported by </w:t>
      </w:r>
      <w:proofErr w:type="spellStart"/>
      <w:r w:rsidRPr="00D940B7">
        <w:rPr>
          <w:rFonts w:cstheme="minorHAnsi"/>
          <w:kern w:val="0"/>
        </w:rPr>
        <w:t>LangChain</w:t>
      </w:r>
      <w:proofErr w:type="spellEnd"/>
      <w:r w:rsidRPr="00D940B7">
        <w:rPr>
          <w:rFonts w:cstheme="minorHAnsi"/>
          <w:kern w:val="0"/>
        </w:rPr>
        <w:t xml:space="preserve"> or even a custom wrapper. In our project, we used the </w:t>
      </w:r>
      <w:proofErr w:type="spellStart"/>
      <w:r w:rsidRPr="00D940B7">
        <w:rPr>
          <w:rFonts w:cstheme="minorHAnsi"/>
          <w:kern w:val="0"/>
        </w:rPr>
        <w:t>OpenAI</w:t>
      </w:r>
      <w:proofErr w:type="spellEnd"/>
      <w:r w:rsidRPr="00D940B7">
        <w:rPr>
          <w:rFonts w:cstheme="minorHAnsi"/>
          <w:kern w:val="0"/>
        </w:rPr>
        <w:t xml:space="preserve"> LLM GPT 3.5 turbo model with our API key.</w:t>
      </w:r>
    </w:p>
    <w:p w14:paraId="72634A01" w14:textId="77777777" w:rsidR="00E6629A" w:rsidRPr="009B4F4E" w:rsidRDefault="00E6629A" w:rsidP="00E6629A">
      <w:pPr>
        <w:pStyle w:val="ListParagraph"/>
        <w:autoSpaceDE w:val="0"/>
        <w:autoSpaceDN w:val="0"/>
        <w:adjustRightInd w:val="0"/>
        <w:jc w:val="both"/>
        <w:rPr>
          <w:rFonts w:cstheme="minorHAnsi"/>
          <w:kern w:val="0"/>
        </w:rPr>
      </w:pPr>
    </w:p>
    <w:p w14:paraId="77627C47" w14:textId="56C750B8" w:rsidR="005D5B87" w:rsidRPr="00F164BC" w:rsidRDefault="005D5B87" w:rsidP="009B4F4E">
      <w:pPr>
        <w:pStyle w:val="ListParagraph"/>
        <w:numPr>
          <w:ilvl w:val="0"/>
          <w:numId w:val="18"/>
        </w:numPr>
        <w:autoSpaceDE w:val="0"/>
        <w:autoSpaceDN w:val="0"/>
        <w:adjustRightInd w:val="0"/>
        <w:jc w:val="both"/>
        <w:rPr>
          <w:rFonts w:cstheme="minorHAnsi"/>
          <w:kern w:val="0"/>
        </w:rPr>
      </w:pPr>
      <w:r w:rsidRPr="00F164BC">
        <w:rPr>
          <w:rFonts w:cstheme="minorHAnsi"/>
          <w:kern w:val="0"/>
        </w:rPr>
        <w:t>User Interface</w:t>
      </w:r>
    </w:p>
    <w:p w14:paraId="7247E5E0" w14:textId="2A24C281" w:rsidR="006A195B" w:rsidRDefault="000C75E8" w:rsidP="006F73C1">
      <w:pPr>
        <w:autoSpaceDE w:val="0"/>
        <w:autoSpaceDN w:val="0"/>
        <w:adjustRightInd w:val="0"/>
        <w:ind w:left="360" w:firstLine="0"/>
        <w:rPr>
          <w:rFonts w:ascii="Times New Roman" w:hAnsi="Times New Roman" w:cs="Times New Roman"/>
          <w:kern w:val="0"/>
        </w:rPr>
      </w:pPr>
      <w:proofErr w:type="spellStart"/>
      <w:r w:rsidRPr="000C75E8">
        <w:rPr>
          <w:rFonts w:ascii="Times New Roman" w:hAnsi="Times New Roman" w:cs="Times New Roman"/>
          <w:kern w:val="0"/>
        </w:rPr>
        <w:t>Streamlit</w:t>
      </w:r>
      <w:proofErr w:type="spellEnd"/>
      <w:r w:rsidRPr="000C75E8">
        <w:rPr>
          <w:rFonts w:ascii="Times New Roman" w:hAnsi="Times New Roman" w:cs="Times New Roman"/>
          <w:kern w:val="0"/>
        </w:rPr>
        <w:t xml:space="preserve"> UI: The </w:t>
      </w:r>
      <w:proofErr w:type="spellStart"/>
      <w:r w:rsidRPr="000C75E8">
        <w:rPr>
          <w:rFonts w:ascii="Times New Roman" w:hAnsi="Times New Roman" w:cs="Times New Roman"/>
          <w:kern w:val="0"/>
        </w:rPr>
        <w:t>Streamlit</w:t>
      </w:r>
      <w:proofErr w:type="spellEnd"/>
      <w:r w:rsidRPr="000C75E8">
        <w:rPr>
          <w:rFonts w:ascii="Times New Roman" w:hAnsi="Times New Roman" w:cs="Times New Roman"/>
          <w:kern w:val="0"/>
        </w:rPr>
        <w:t xml:space="preserve"> library is used to create a user interface that allows users to interact with the chatbot. The UI is designed to be intuitive and user-friendly, with clear prompts for input and output.</w:t>
      </w:r>
    </w:p>
    <w:p w14:paraId="4D4A4E63" w14:textId="77777777" w:rsidR="00F164BC" w:rsidRDefault="00F164BC" w:rsidP="0010761C">
      <w:pPr>
        <w:autoSpaceDE w:val="0"/>
        <w:autoSpaceDN w:val="0"/>
        <w:adjustRightInd w:val="0"/>
        <w:ind w:left="720" w:firstLine="0"/>
        <w:jc w:val="both"/>
        <w:rPr>
          <w:rFonts w:ascii="Times New Roman" w:hAnsi="Times New Roman" w:cs="Times New Roman"/>
          <w:kern w:val="0"/>
        </w:rPr>
      </w:pPr>
    </w:p>
    <w:p w14:paraId="72E4D3E3" w14:textId="77777777" w:rsidR="0010761C" w:rsidRDefault="000C75E8" w:rsidP="0010761C">
      <w:pPr>
        <w:pStyle w:val="ListParagraph"/>
        <w:numPr>
          <w:ilvl w:val="0"/>
          <w:numId w:val="18"/>
        </w:numPr>
        <w:autoSpaceDE w:val="0"/>
        <w:autoSpaceDN w:val="0"/>
        <w:adjustRightInd w:val="0"/>
        <w:jc w:val="both"/>
        <w:rPr>
          <w:rFonts w:ascii="Times New Roman" w:hAnsi="Times New Roman" w:cs="Times New Roman"/>
          <w:kern w:val="0"/>
        </w:rPr>
      </w:pPr>
      <w:proofErr w:type="spellStart"/>
      <w:r w:rsidRPr="006A195B">
        <w:rPr>
          <w:rFonts w:ascii="Times New Roman" w:hAnsi="Times New Roman" w:cs="Times New Roman"/>
          <w:kern w:val="0"/>
        </w:rPr>
        <w:t>TextToSpeech</w:t>
      </w:r>
      <w:proofErr w:type="spellEnd"/>
      <w:r w:rsidRPr="006A195B">
        <w:rPr>
          <w:rFonts w:ascii="Times New Roman" w:hAnsi="Times New Roman" w:cs="Times New Roman"/>
          <w:kern w:val="0"/>
        </w:rPr>
        <w:t xml:space="preserve"> Functionality: </w:t>
      </w:r>
    </w:p>
    <w:p w14:paraId="37E7755C" w14:textId="084FA7CB" w:rsidR="000C75E8" w:rsidRDefault="000C75E8" w:rsidP="006F73C1">
      <w:pPr>
        <w:autoSpaceDE w:val="0"/>
        <w:autoSpaceDN w:val="0"/>
        <w:adjustRightInd w:val="0"/>
        <w:ind w:left="360" w:firstLine="0"/>
        <w:jc w:val="both"/>
        <w:rPr>
          <w:rFonts w:ascii="Times New Roman" w:hAnsi="Times New Roman" w:cs="Times New Roman"/>
          <w:kern w:val="0"/>
        </w:rPr>
      </w:pPr>
      <w:r w:rsidRPr="0010761C">
        <w:rPr>
          <w:rFonts w:ascii="Times New Roman" w:hAnsi="Times New Roman" w:cs="Times New Roman"/>
          <w:kern w:val="0"/>
        </w:rPr>
        <w:t xml:space="preserve">The </w:t>
      </w:r>
      <w:proofErr w:type="spellStart"/>
      <w:r w:rsidRPr="0010761C">
        <w:rPr>
          <w:rFonts w:ascii="Times New Roman" w:hAnsi="Times New Roman" w:cs="Times New Roman"/>
          <w:kern w:val="0"/>
        </w:rPr>
        <w:t>textToSpeech</w:t>
      </w:r>
      <w:proofErr w:type="spellEnd"/>
      <w:r w:rsidRPr="0010761C">
        <w:rPr>
          <w:rFonts w:ascii="Times New Roman" w:hAnsi="Times New Roman" w:cs="Times New Roman"/>
          <w:kern w:val="0"/>
        </w:rPr>
        <w:t xml:space="preserve"> functionality is integrated with the chatbot to provide an audio output of the generated responses. </w:t>
      </w:r>
    </w:p>
    <w:p w14:paraId="7157F826" w14:textId="77777777" w:rsidR="00D940B7" w:rsidRPr="0010761C" w:rsidRDefault="00D940B7" w:rsidP="006F73C1">
      <w:pPr>
        <w:autoSpaceDE w:val="0"/>
        <w:autoSpaceDN w:val="0"/>
        <w:adjustRightInd w:val="0"/>
        <w:ind w:left="360" w:firstLine="0"/>
        <w:jc w:val="both"/>
        <w:rPr>
          <w:rFonts w:ascii="Times New Roman" w:hAnsi="Times New Roman" w:cs="Times New Roman"/>
          <w:kern w:val="0"/>
        </w:rPr>
      </w:pPr>
    </w:p>
    <w:p w14:paraId="6D459CF2" w14:textId="3440672C" w:rsidR="003B7F0A" w:rsidRDefault="003B7F0A" w:rsidP="00E6629A">
      <w:pPr>
        <w:ind w:left="360" w:firstLine="360"/>
        <w:jc w:val="both"/>
      </w:pPr>
      <w:r>
        <w:t>Finally, the project</w:t>
      </w:r>
      <w:r w:rsidR="00D940B7">
        <w:t xml:space="preserve"> can</w:t>
      </w:r>
      <w:r>
        <w:t xml:space="preserve"> utilize a cloud server to host the application to provide scalability, dependability, and availability. The cloud server allows the chatbot system to handle multiple user requests </w:t>
      </w:r>
      <w:r w:rsidR="00230D60">
        <w:t xml:space="preserve">at once </w:t>
      </w:r>
      <w:r>
        <w:t>without affecting the performance of the system.</w:t>
      </w:r>
    </w:p>
    <w:p w14:paraId="44D5AF75" w14:textId="77777777" w:rsidR="006F73C1" w:rsidRDefault="006F73C1" w:rsidP="003B7F0A">
      <w:pPr>
        <w:ind w:firstLine="0"/>
        <w:jc w:val="both"/>
        <w:rPr>
          <w:b/>
          <w:bCs/>
        </w:rPr>
      </w:pPr>
    </w:p>
    <w:p w14:paraId="251613B7" w14:textId="77777777" w:rsidR="00D940B7" w:rsidRDefault="00D940B7" w:rsidP="003B7F0A">
      <w:pPr>
        <w:ind w:firstLine="0"/>
        <w:jc w:val="both"/>
        <w:rPr>
          <w:b/>
          <w:bCs/>
        </w:rPr>
      </w:pPr>
    </w:p>
    <w:p w14:paraId="04C6362A" w14:textId="77777777" w:rsidR="00D940B7" w:rsidRDefault="00D940B7" w:rsidP="003B7F0A">
      <w:pPr>
        <w:ind w:firstLine="0"/>
        <w:jc w:val="both"/>
        <w:rPr>
          <w:b/>
          <w:bCs/>
        </w:rPr>
      </w:pPr>
    </w:p>
    <w:p w14:paraId="1FB80733" w14:textId="77777777" w:rsidR="00D940B7" w:rsidRDefault="00D940B7" w:rsidP="003B7F0A">
      <w:pPr>
        <w:ind w:firstLine="0"/>
        <w:jc w:val="both"/>
        <w:rPr>
          <w:b/>
          <w:bCs/>
        </w:rPr>
      </w:pPr>
    </w:p>
    <w:p w14:paraId="7B0B2321" w14:textId="43188BCD" w:rsidR="003B7F0A" w:rsidRDefault="003B7F0A" w:rsidP="003B7F0A">
      <w:pPr>
        <w:ind w:firstLine="0"/>
        <w:jc w:val="both"/>
        <w:rPr>
          <w:b/>
          <w:bCs/>
        </w:rPr>
      </w:pPr>
      <w:r>
        <w:rPr>
          <w:b/>
          <w:bCs/>
        </w:rPr>
        <w:lastRenderedPageBreak/>
        <w:t xml:space="preserve">Results </w:t>
      </w:r>
    </w:p>
    <w:p w14:paraId="6E05E5DF" w14:textId="7C66ED2A" w:rsidR="0010761C" w:rsidRPr="0010761C" w:rsidRDefault="0010761C" w:rsidP="00E6629A">
      <w:pPr>
        <w:jc w:val="both"/>
      </w:pPr>
      <w:r>
        <w:t xml:space="preserve">Overall, the methodology of the Voice-Activated Home Finder project </w:t>
      </w:r>
      <w:r w:rsidR="00A77980">
        <w:t xml:space="preserve">uses </w:t>
      </w:r>
      <w:r>
        <w:t>NLP and ML algorithms to create a user-friendly application that can help people find their ideal home.</w:t>
      </w:r>
    </w:p>
    <w:p w14:paraId="34938F71" w14:textId="540031AD" w:rsidR="007513D8" w:rsidRDefault="007513D8" w:rsidP="003B7F0A">
      <w:pPr>
        <w:ind w:firstLine="0"/>
        <w:jc w:val="both"/>
      </w:pPr>
      <w:r>
        <w:t>Here is a snapshot of how our product looks!</w:t>
      </w:r>
    </w:p>
    <w:p w14:paraId="6341DE19" w14:textId="248EBF68" w:rsidR="007513D8" w:rsidRDefault="00757632" w:rsidP="00E00AFA">
      <w:pPr>
        <w:ind w:firstLine="0"/>
        <w:jc w:val="center"/>
      </w:pPr>
      <w:r>
        <w:rPr>
          <w:noProof/>
        </w:rPr>
        <w:drawing>
          <wp:inline distT="0" distB="0" distL="0" distR="0" wp14:anchorId="1351B421" wp14:editId="53C5B956">
            <wp:extent cx="3601833" cy="2908018"/>
            <wp:effectExtent l="0" t="0" r="5080" b="635"/>
            <wp:docPr id="1083093441" name="Picture 1" descr="A screenshot of a cha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093441" name="Picture 1" descr="A screenshot of a chat&#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64149" cy="2958330"/>
                    </a:xfrm>
                    <a:prstGeom prst="rect">
                      <a:avLst/>
                    </a:prstGeom>
                  </pic:spPr>
                </pic:pic>
              </a:graphicData>
            </a:graphic>
          </wp:inline>
        </w:drawing>
      </w:r>
    </w:p>
    <w:p w14:paraId="472B8371" w14:textId="05B9E4AE" w:rsidR="00757632" w:rsidRPr="007513D8" w:rsidRDefault="00757632" w:rsidP="00E00AFA">
      <w:pPr>
        <w:ind w:firstLine="0"/>
        <w:jc w:val="center"/>
      </w:pPr>
      <w:r>
        <w:rPr>
          <w:noProof/>
        </w:rPr>
        <w:drawing>
          <wp:inline distT="0" distB="0" distL="0" distR="0" wp14:anchorId="47869597" wp14:editId="35B2ACDF">
            <wp:extent cx="3656491" cy="2813857"/>
            <wp:effectExtent l="0" t="0" r="1270" b="5715"/>
            <wp:docPr id="1672577708" name="Picture 2" descr="A screenshot of a cha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577708" name="Picture 2" descr="A screenshot of a chat&#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88198" cy="2838257"/>
                    </a:xfrm>
                    <a:prstGeom prst="rect">
                      <a:avLst/>
                    </a:prstGeom>
                  </pic:spPr>
                </pic:pic>
              </a:graphicData>
            </a:graphic>
          </wp:inline>
        </w:drawing>
      </w:r>
    </w:p>
    <w:p w14:paraId="7F4ED070" w14:textId="77777777" w:rsidR="003B7F0A" w:rsidRDefault="003B7F0A" w:rsidP="003B7F0A">
      <w:pPr>
        <w:ind w:firstLine="0"/>
        <w:jc w:val="both"/>
        <w:rPr>
          <w:b/>
          <w:bCs/>
        </w:rPr>
      </w:pPr>
    </w:p>
    <w:p w14:paraId="3E5C4840" w14:textId="77777777" w:rsidR="00757632" w:rsidRDefault="00757632" w:rsidP="003B7F0A">
      <w:pPr>
        <w:ind w:firstLine="0"/>
        <w:jc w:val="both"/>
        <w:rPr>
          <w:b/>
          <w:bCs/>
        </w:rPr>
      </w:pPr>
    </w:p>
    <w:p w14:paraId="33B4E4ED" w14:textId="229EBA42" w:rsidR="003B7F0A" w:rsidRDefault="003B7F0A" w:rsidP="003B7F0A">
      <w:pPr>
        <w:ind w:firstLine="0"/>
        <w:jc w:val="both"/>
        <w:rPr>
          <w:b/>
          <w:bCs/>
        </w:rPr>
      </w:pPr>
      <w:r>
        <w:rPr>
          <w:b/>
          <w:bCs/>
        </w:rPr>
        <w:lastRenderedPageBreak/>
        <w:t>Conclusion:</w:t>
      </w:r>
    </w:p>
    <w:p w14:paraId="6C669E3B" w14:textId="4012E7A1" w:rsidR="00310CA0" w:rsidRDefault="00A3204A" w:rsidP="00E6629A">
      <w:pPr>
        <w:jc w:val="both"/>
      </w:pPr>
      <w:r>
        <w:t>In Conclusion, t</w:t>
      </w:r>
      <w:r w:rsidR="00310CA0" w:rsidRPr="00310CA0">
        <w:t xml:space="preserve">he project combines two crucial components, intent </w:t>
      </w:r>
      <w:r w:rsidR="00627C14" w:rsidRPr="00310CA0">
        <w:t>identification,</w:t>
      </w:r>
      <w:r w:rsidR="00310CA0" w:rsidRPr="00310CA0">
        <w:t xml:space="preserve"> and leading questions, to provide the most pertinent solutions. A dataset of fictitious data was produced to evaluate the performance of the suggested approach, and the chatbot performed well, demonstrating possibilities for usage with real-world data in the future. The chatbot's ability to understand natural language nuances and integrate it with a powerful database management system will make the process of finding an ideal home more convenient for users. Overall, the </w:t>
      </w:r>
      <w:proofErr w:type="spellStart"/>
      <w:r w:rsidR="00A402DF" w:rsidRPr="00A402DF">
        <w:t>NestQuest</w:t>
      </w:r>
      <w:proofErr w:type="spellEnd"/>
      <w:r w:rsidR="00310CA0" w:rsidRPr="00310CA0">
        <w:t xml:space="preserve"> project has the potential to transform how people search for homes by making the process more efficient and user-friendly.</w:t>
      </w:r>
    </w:p>
    <w:p w14:paraId="52DB1CAF" w14:textId="77777777" w:rsidR="00D90A6B" w:rsidRDefault="00D90A6B" w:rsidP="003B7F0A">
      <w:pPr>
        <w:ind w:firstLine="0"/>
        <w:jc w:val="both"/>
      </w:pPr>
    </w:p>
    <w:p w14:paraId="36BCF55B" w14:textId="77777777" w:rsidR="00E6629A" w:rsidRDefault="00E6629A" w:rsidP="003B7F0A">
      <w:pPr>
        <w:ind w:firstLine="0"/>
        <w:jc w:val="both"/>
      </w:pPr>
    </w:p>
    <w:p w14:paraId="277C7D5A" w14:textId="77777777" w:rsidR="00E6629A" w:rsidRDefault="00E6629A" w:rsidP="003B7F0A">
      <w:pPr>
        <w:ind w:firstLine="0"/>
        <w:jc w:val="both"/>
      </w:pPr>
    </w:p>
    <w:p w14:paraId="040B6FA9" w14:textId="77777777" w:rsidR="00E6629A" w:rsidRDefault="00E6629A" w:rsidP="003B7F0A">
      <w:pPr>
        <w:ind w:firstLine="0"/>
        <w:jc w:val="both"/>
      </w:pPr>
    </w:p>
    <w:p w14:paraId="091DB0BA" w14:textId="77777777" w:rsidR="00E6629A" w:rsidRDefault="00E6629A" w:rsidP="003B7F0A">
      <w:pPr>
        <w:ind w:firstLine="0"/>
        <w:jc w:val="both"/>
      </w:pPr>
    </w:p>
    <w:p w14:paraId="608A044A" w14:textId="77777777" w:rsidR="00E6629A" w:rsidRDefault="00E6629A" w:rsidP="003B7F0A">
      <w:pPr>
        <w:ind w:firstLine="0"/>
        <w:jc w:val="both"/>
      </w:pPr>
    </w:p>
    <w:p w14:paraId="319D32E9" w14:textId="77777777" w:rsidR="00E6629A" w:rsidRDefault="00E6629A" w:rsidP="003B7F0A">
      <w:pPr>
        <w:ind w:firstLine="0"/>
        <w:jc w:val="both"/>
      </w:pPr>
    </w:p>
    <w:p w14:paraId="5FD44027" w14:textId="77777777" w:rsidR="00E6629A" w:rsidRDefault="00E6629A" w:rsidP="003B7F0A">
      <w:pPr>
        <w:ind w:firstLine="0"/>
        <w:jc w:val="both"/>
      </w:pPr>
    </w:p>
    <w:p w14:paraId="6A96EC76" w14:textId="77777777" w:rsidR="00E6629A" w:rsidRDefault="00E6629A" w:rsidP="003B7F0A">
      <w:pPr>
        <w:ind w:firstLine="0"/>
        <w:jc w:val="both"/>
      </w:pPr>
    </w:p>
    <w:p w14:paraId="32B3F12E" w14:textId="77777777" w:rsidR="00E6629A" w:rsidRDefault="00E6629A" w:rsidP="003B7F0A">
      <w:pPr>
        <w:ind w:firstLine="0"/>
        <w:jc w:val="both"/>
      </w:pPr>
    </w:p>
    <w:p w14:paraId="545B8D0D" w14:textId="77777777" w:rsidR="00E6629A" w:rsidRDefault="00E6629A" w:rsidP="003B7F0A">
      <w:pPr>
        <w:ind w:firstLine="0"/>
        <w:jc w:val="both"/>
      </w:pPr>
    </w:p>
    <w:p w14:paraId="2AEA12C6" w14:textId="77777777" w:rsidR="00E6629A" w:rsidRDefault="00E6629A" w:rsidP="003B7F0A">
      <w:pPr>
        <w:ind w:firstLine="0"/>
        <w:jc w:val="both"/>
      </w:pPr>
    </w:p>
    <w:p w14:paraId="018FE399" w14:textId="77777777" w:rsidR="00A3204A" w:rsidRDefault="00A3204A" w:rsidP="003B7F0A">
      <w:pPr>
        <w:ind w:firstLine="0"/>
        <w:jc w:val="both"/>
        <w:rPr>
          <w:b/>
          <w:bCs/>
          <w:sz w:val="28"/>
          <w:szCs w:val="28"/>
        </w:rPr>
      </w:pPr>
    </w:p>
    <w:p w14:paraId="10C4BCA7" w14:textId="77777777" w:rsidR="00A3204A" w:rsidRDefault="00A3204A" w:rsidP="003B7F0A">
      <w:pPr>
        <w:ind w:firstLine="0"/>
        <w:jc w:val="both"/>
        <w:rPr>
          <w:b/>
          <w:bCs/>
          <w:sz w:val="28"/>
          <w:szCs w:val="28"/>
        </w:rPr>
      </w:pPr>
    </w:p>
    <w:p w14:paraId="4CDA717B" w14:textId="77777777" w:rsidR="00A3204A" w:rsidRDefault="00D90A6B" w:rsidP="00A3204A">
      <w:pPr>
        <w:ind w:firstLine="0"/>
        <w:jc w:val="both"/>
        <w:rPr>
          <w:b/>
          <w:bCs/>
          <w:sz w:val="28"/>
          <w:szCs w:val="28"/>
        </w:rPr>
      </w:pPr>
      <w:r w:rsidRPr="001A5FDF">
        <w:rPr>
          <w:b/>
          <w:bCs/>
          <w:sz w:val="28"/>
          <w:szCs w:val="28"/>
        </w:rPr>
        <w:lastRenderedPageBreak/>
        <w:t>References</w:t>
      </w:r>
    </w:p>
    <w:p w14:paraId="72C6A84B" w14:textId="77777777" w:rsidR="0084099B" w:rsidRDefault="002C4A2F" w:rsidP="0084099B">
      <w:pPr>
        <w:pStyle w:val="ListParagraph"/>
        <w:numPr>
          <w:ilvl w:val="0"/>
          <w:numId w:val="24"/>
        </w:numPr>
        <w:jc w:val="both"/>
        <w:rPr>
          <w:rFonts w:ascii="Times New Roman" w:eastAsia="Times New Roman" w:hAnsi="Times New Roman" w:cs="Times New Roman"/>
          <w:kern w:val="0"/>
          <w:sz w:val="21"/>
          <w:szCs w:val="21"/>
          <w:lang w:eastAsia="en-US"/>
        </w:rPr>
      </w:pPr>
      <w:proofErr w:type="spellStart"/>
      <w:r w:rsidRPr="0084099B">
        <w:rPr>
          <w:rFonts w:ascii="Times New Roman" w:eastAsia="Times New Roman" w:hAnsi="Times New Roman" w:cs="Times New Roman"/>
          <w:kern w:val="0"/>
          <w:sz w:val="21"/>
          <w:szCs w:val="21"/>
          <w:lang w:eastAsia="en-US"/>
        </w:rPr>
        <w:t>Yvann</w:t>
      </w:r>
      <w:proofErr w:type="spellEnd"/>
      <w:r w:rsidRPr="0084099B">
        <w:rPr>
          <w:rFonts w:ascii="Times New Roman" w:eastAsia="Times New Roman" w:hAnsi="Times New Roman" w:cs="Times New Roman"/>
          <w:kern w:val="0"/>
          <w:sz w:val="21"/>
          <w:szCs w:val="21"/>
          <w:lang w:eastAsia="en-US"/>
        </w:rPr>
        <w:t xml:space="preserve">. (2023, May 5). </w:t>
      </w:r>
      <w:r w:rsidRPr="0084099B">
        <w:rPr>
          <w:rFonts w:ascii="Times New Roman" w:eastAsia="Times New Roman" w:hAnsi="Times New Roman" w:cs="Times New Roman"/>
          <w:i/>
          <w:iCs/>
          <w:kern w:val="0"/>
          <w:sz w:val="21"/>
          <w:szCs w:val="21"/>
          <w:lang w:eastAsia="en-US"/>
        </w:rPr>
        <w:t xml:space="preserve">Build a chatbot on your CSV data with </w:t>
      </w:r>
      <w:proofErr w:type="spellStart"/>
      <w:r w:rsidRPr="0084099B">
        <w:rPr>
          <w:rFonts w:ascii="Times New Roman" w:eastAsia="Times New Roman" w:hAnsi="Times New Roman" w:cs="Times New Roman"/>
          <w:i/>
          <w:iCs/>
          <w:kern w:val="0"/>
          <w:sz w:val="21"/>
          <w:szCs w:val="21"/>
          <w:lang w:eastAsia="en-US"/>
        </w:rPr>
        <w:t>Langchain</w:t>
      </w:r>
      <w:proofErr w:type="spellEnd"/>
      <w:r w:rsidRPr="0084099B">
        <w:rPr>
          <w:rFonts w:ascii="Times New Roman" w:eastAsia="Times New Roman" w:hAnsi="Times New Roman" w:cs="Times New Roman"/>
          <w:i/>
          <w:iCs/>
          <w:kern w:val="0"/>
          <w:sz w:val="21"/>
          <w:szCs w:val="21"/>
          <w:lang w:eastAsia="en-US"/>
        </w:rPr>
        <w:t xml:space="preserve"> and </w:t>
      </w:r>
      <w:proofErr w:type="spellStart"/>
      <w:r w:rsidRPr="0084099B">
        <w:rPr>
          <w:rFonts w:ascii="Times New Roman" w:eastAsia="Times New Roman" w:hAnsi="Times New Roman" w:cs="Times New Roman"/>
          <w:i/>
          <w:iCs/>
          <w:kern w:val="0"/>
          <w:sz w:val="21"/>
          <w:szCs w:val="21"/>
          <w:lang w:eastAsia="en-US"/>
        </w:rPr>
        <w:t>OpenAI</w:t>
      </w:r>
      <w:proofErr w:type="spellEnd"/>
      <w:r w:rsidRPr="0084099B">
        <w:rPr>
          <w:rFonts w:ascii="Times New Roman" w:eastAsia="Times New Roman" w:hAnsi="Times New Roman" w:cs="Times New Roman"/>
          <w:kern w:val="0"/>
          <w:sz w:val="21"/>
          <w:szCs w:val="21"/>
          <w:lang w:eastAsia="en-US"/>
        </w:rPr>
        <w:t>. Medium.</w:t>
      </w:r>
    </w:p>
    <w:p w14:paraId="5DD7C00C" w14:textId="49CBFFA3" w:rsidR="0084099B" w:rsidRPr="0084099B" w:rsidRDefault="00000000" w:rsidP="0084099B">
      <w:pPr>
        <w:pStyle w:val="ListParagraph"/>
        <w:jc w:val="both"/>
        <w:rPr>
          <w:rFonts w:ascii="Times New Roman" w:eastAsia="Times New Roman" w:hAnsi="Times New Roman" w:cs="Times New Roman"/>
          <w:kern w:val="0"/>
          <w:sz w:val="21"/>
          <w:szCs w:val="21"/>
          <w:lang w:eastAsia="en-US"/>
        </w:rPr>
      </w:pPr>
      <w:hyperlink r:id="rId12" w:history="1">
        <w:r w:rsidR="0084099B" w:rsidRPr="007176D2">
          <w:rPr>
            <w:rStyle w:val="Hyperlink"/>
            <w:sz w:val="21"/>
            <w:szCs w:val="21"/>
          </w:rPr>
          <w:t>https://betterprogramming.pub/build-a-chatbot-on-your-csv-data-with-langchain-and-openai-ed121f85f0cd</w:t>
        </w:r>
      </w:hyperlink>
    </w:p>
    <w:p w14:paraId="0EA55D63" w14:textId="0D314541" w:rsidR="004E4DDC" w:rsidRPr="0084099B" w:rsidRDefault="004E4DDC" w:rsidP="0084099B">
      <w:pPr>
        <w:pStyle w:val="ListParagraph"/>
        <w:numPr>
          <w:ilvl w:val="0"/>
          <w:numId w:val="24"/>
        </w:numPr>
        <w:jc w:val="both"/>
        <w:rPr>
          <w:rStyle w:val="Hyperlink"/>
          <w:rFonts w:ascii="Times New Roman" w:eastAsia="Times New Roman" w:hAnsi="Times New Roman" w:cs="Times New Roman"/>
          <w:kern w:val="0"/>
          <w:sz w:val="21"/>
          <w:szCs w:val="21"/>
          <w:lang w:eastAsia="en-US"/>
        </w:rPr>
      </w:pPr>
      <w:proofErr w:type="spellStart"/>
      <w:r w:rsidRPr="0084099B">
        <w:rPr>
          <w:rFonts w:ascii="Times New Roman" w:eastAsia="Times New Roman" w:hAnsi="Times New Roman" w:cs="Times New Roman"/>
          <w:kern w:val="0"/>
          <w:sz w:val="21"/>
          <w:szCs w:val="21"/>
          <w:lang w:eastAsia="en-US"/>
        </w:rPr>
        <w:t>LangChain</w:t>
      </w:r>
      <w:proofErr w:type="spellEnd"/>
      <w:r w:rsidRPr="0084099B">
        <w:rPr>
          <w:rFonts w:ascii="Times New Roman" w:eastAsia="Times New Roman" w:hAnsi="Times New Roman" w:cs="Times New Roman"/>
          <w:kern w:val="0"/>
          <w:sz w:val="21"/>
          <w:szCs w:val="21"/>
          <w:lang w:eastAsia="en-US"/>
        </w:rPr>
        <w:t xml:space="preserve">. (2023, February 10). </w:t>
      </w:r>
      <w:r w:rsidRPr="0084099B">
        <w:rPr>
          <w:rFonts w:ascii="Times New Roman" w:eastAsia="Times New Roman" w:hAnsi="Times New Roman" w:cs="Times New Roman"/>
          <w:i/>
          <w:iCs/>
          <w:kern w:val="0"/>
          <w:sz w:val="21"/>
          <w:szCs w:val="21"/>
          <w:lang w:eastAsia="en-US"/>
        </w:rPr>
        <w:t>Tutorial: CHATGPT over your data</w:t>
      </w:r>
      <w:r w:rsidRPr="0084099B">
        <w:rPr>
          <w:rFonts w:ascii="Times New Roman" w:eastAsia="Times New Roman" w:hAnsi="Times New Roman" w:cs="Times New Roman"/>
          <w:kern w:val="0"/>
          <w:sz w:val="21"/>
          <w:szCs w:val="21"/>
          <w:lang w:eastAsia="en-US"/>
        </w:rPr>
        <w:t xml:space="preserve">. </w:t>
      </w:r>
      <w:proofErr w:type="spellStart"/>
      <w:r w:rsidRPr="0084099B">
        <w:rPr>
          <w:rFonts w:ascii="Times New Roman" w:eastAsia="Times New Roman" w:hAnsi="Times New Roman" w:cs="Times New Roman"/>
          <w:kern w:val="0"/>
          <w:sz w:val="21"/>
          <w:szCs w:val="21"/>
          <w:lang w:eastAsia="en-US"/>
        </w:rPr>
        <w:t>LangChain</w:t>
      </w:r>
      <w:proofErr w:type="spellEnd"/>
      <w:r w:rsidRPr="0084099B">
        <w:rPr>
          <w:rFonts w:ascii="Times New Roman" w:eastAsia="Times New Roman" w:hAnsi="Times New Roman" w:cs="Times New Roman"/>
          <w:kern w:val="0"/>
          <w:sz w:val="21"/>
          <w:szCs w:val="21"/>
          <w:lang w:eastAsia="en-US"/>
        </w:rPr>
        <w:t>.</w:t>
      </w:r>
      <w:r w:rsidR="0084099B" w:rsidRPr="0084099B">
        <w:rPr>
          <w:rFonts w:ascii="Times New Roman" w:eastAsia="Times New Roman" w:hAnsi="Times New Roman" w:cs="Times New Roman"/>
          <w:kern w:val="0"/>
          <w:sz w:val="21"/>
          <w:szCs w:val="21"/>
          <w:lang w:eastAsia="en-US"/>
        </w:rPr>
        <w:t xml:space="preserve"> </w:t>
      </w:r>
      <w:hyperlink r:id="rId13" w:history="1">
        <w:r w:rsidR="0084099B" w:rsidRPr="0084099B">
          <w:rPr>
            <w:rStyle w:val="Hyperlink"/>
            <w:rFonts w:ascii="Times New Roman" w:eastAsia="Times New Roman" w:hAnsi="Times New Roman" w:cs="Times New Roman"/>
            <w:kern w:val="0"/>
            <w:sz w:val="21"/>
            <w:szCs w:val="21"/>
            <w:lang w:eastAsia="en-US"/>
          </w:rPr>
          <w:t>https://blog.langchain.dev/tutorial-chatgpt-over-your-data/</w:t>
        </w:r>
      </w:hyperlink>
    </w:p>
    <w:p w14:paraId="79315131" w14:textId="4913F436" w:rsidR="001A5FDF" w:rsidRPr="0084099B" w:rsidRDefault="00A3204A" w:rsidP="0084099B">
      <w:pPr>
        <w:pStyle w:val="ListParagraph"/>
        <w:numPr>
          <w:ilvl w:val="0"/>
          <w:numId w:val="24"/>
        </w:numPr>
        <w:spacing w:before="100" w:beforeAutospacing="1" w:after="100" w:afterAutospacing="1"/>
        <w:rPr>
          <w:rFonts w:ascii="Times New Roman" w:eastAsia="Times New Roman" w:hAnsi="Times New Roman" w:cs="Times New Roman"/>
          <w:kern w:val="0"/>
          <w:sz w:val="21"/>
          <w:szCs w:val="21"/>
          <w:lang w:eastAsia="en-US"/>
        </w:rPr>
      </w:pPr>
      <w:r w:rsidRPr="0084099B">
        <w:rPr>
          <w:rFonts w:ascii="Times New Roman" w:eastAsia="Times New Roman" w:hAnsi="Times New Roman" w:cs="Times New Roman"/>
          <w:kern w:val="0"/>
          <w:sz w:val="21"/>
          <w:szCs w:val="21"/>
          <w:lang w:eastAsia="en-US"/>
        </w:rPr>
        <w:t xml:space="preserve">Zillow, Inc. (n.d.). </w:t>
      </w:r>
      <w:r w:rsidRPr="0084099B">
        <w:rPr>
          <w:rFonts w:ascii="Times New Roman" w:eastAsia="Times New Roman" w:hAnsi="Times New Roman" w:cs="Times New Roman"/>
          <w:i/>
          <w:iCs/>
          <w:kern w:val="0"/>
          <w:sz w:val="21"/>
          <w:szCs w:val="21"/>
          <w:lang w:eastAsia="en-US"/>
        </w:rPr>
        <w:t>Rental listing - 3449 rentals</w:t>
      </w:r>
      <w:r w:rsidRPr="0084099B">
        <w:rPr>
          <w:rFonts w:ascii="Times New Roman" w:eastAsia="Times New Roman" w:hAnsi="Times New Roman" w:cs="Times New Roman"/>
          <w:kern w:val="0"/>
          <w:sz w:val="21"/>
          <w:szCs w:val="21"/>
          <w:lang w:eastAsia="en-US"/>
        </w:rPr>
        <w:t xml:space="preserve">. Zillow. </w:t>
      </w:r>
      <w:hyperlink r:id="rId14" w:history="1">
        <w:r w:rsidR="0084099B" w:rsidRPr="007176D2">
          <w:rPr>
            <w:rStyle w:val="Hyperlink"/>
            <w:rFonts w:ascii="Times New Roman" w:eastAsia="Times New Roman" w:hAnsi="Times New Roman" w:cs="Times New Roman"/>
            <w:kern w:val="0"/>
            <w:sz w:val="21"/>
            <w:szCs w:val="21"/>
            <w:lang w:eastAsia="en-US"/>
          </w:rPr>
          <w:t>https://www.zillow.com/homes/for_rent/</w:t>
        </w:r>
      </w:hyperlink>
      <w:r w:rsidRPr="0084099B">
        <w:rPr>
          <w:rFonts w:ascii="Times New Roman" w:eastAsia="Times New Roman" w:hAnsi="Times New Roman" w:cs="Times New Roman"/>
          <w:kern w:val="0"/>
          <w:sz w:val="21"/>
          <w:szCs w:val="21"/>
          <w:lang w:eastAsia="en-US"/>
        </w:rPr>
        <w:t xml:space="preserve"> </w:t>
      </w:r>
    </w:p>
    <w:p w14:paraId="4207196A" w14:textId="427E4541" w:rsidR="0084099B" w:rsidRPr="0084099B" w:rsidRDefault="0084099B" w:rsidP="0084099B">
      <w:pPr>
        <w:pStyle w:val="ListParagraph"/>
        <w:numPr>
          <w:ilvl w:val="0"/>
          <w:numId w:val="24"/>
        </w:numPr>
        <w:spacing w:before="100" w:beforeAutospacing="1" w:after="100" w:afterAutospacing="1"/>
        <w:rPr>
          <w:rFonts w:ascii="Times New Roman" w:eastAsia="Times New Roman" w:hAnsi="Times New Roman" w:cs="Times New Roman"/>
          <w:kern w:val="0"/>
          <w:sz w:val="21"/>
          <w:szCs w:val="21"/>
          <w:lang w:eastAsia="en-US"/>
        </w:rPr>
      </w:pPr>
      <w:r w:rsidRPr="0084099B">
        <w:rPr>
          <w:rFonts w:ascii="Times New Roman" w:eastAsia="Times New Roman" w:hAnsi="Times New Roman" w:cs="Times New Roman"/>
          <w:kern w:val="0"/>
          <w:sz w:val="21"/>
          <w:szCs w:val="21"/>
          <w:lang w:eastAsia="en-US"/>
        </w:rPr>
        <w:t xml:space="preserve">Home Assistant. (n.d.). </w:t>
      </w:r>
      <w:proofErr w:type="spellStart"/>
      <w:r w:rsidRPr="0084099B">
        <w:rPr>
          <w:rFonts w:ascii="Times New Roman" w:eastAsia="Times New Roman" w:hAnsi="Times New Roman" w:cs="Times New Roman"/>
          <w:i/>
          <w:iCs/>
          <w:kern w:val="0"/>
          <w:sz w:val="21"/>
          <w:szCs w:val="21"/>
          <w:lang w:eastAsia="en-US"/>
        </w:rPr>
        <w:t>Dialogflow</w:t>
      </w:r>
      <w:proofErr w:type="spellEnd"/>
      <w:r w:rsidRPr="0084099B">
        <w:rPr>
          <w:rFonts w:ascii="Times New Roman" w:eastAsia="Times New Roman" w:hAnsi="Times New Roman" w:cs="Times New Roman"/>
          <w:kern w:val="0"/>
          <w:sz w:val="21"/>
          <w:szCs w:val="21"/>
          <w:lang w:eastAsia="en-US"/>
        </w:rPr>
        <w:t>. Home Assistant.</w:t>
      </w:r>
      <w:r>
        <w:rPr>
          <w:rFonts w:ascii="Times New Roman" w:eastAsia="Times New Roman" w:hAnsi="Times New Roman" w:cs="Times New Roman"/>
          <w:kern w:val="0"/>
          <w:sz w:val="21"/>
          <w:szCs w:val="21"/>
          <w:lang w:eastAsia="en-US"/>
        </w:rPr>
        <w:t xml:space="preserve"> </w:t>
      </w:r>
      <w:hyperlink r:id="rId15" w:history="1">
        <w:r w:rsidRPr="007176D2">
          <w:rPr>
            <w:rStyle w:val="Hyperlink"/>
            <w:rFonts w:ascii="Times New Roman" w:eastAsia="Times New Roman" w:hAnsi="Times New Roman" w:cs="Times New Roman"/>
            <w:kern w:val="0"/>
            <w:sz w:val="21"/>
            <w:szCs w:val="21"/>
            <w:lang w:eastAsia="en-US"/>
          </w:rPr>
          <w:t>https://www.homeassistant.io/integrations/dialogflow/</w:t>
        </w:r>
      </w:hyperlink>
      <w:r w:rsidRPr="0084099B">
        <w:rPr>
          <w:rFonts w:ascii="Times New Roman" w:eastAsia="Times New Roman" w:hAnsi="Times New Roman" w:cs="Times New Roman"/>
          <w:kern w:val="0"/>
          <w:sz w:val="21"/>
          <w:szCs w:val="21"/>
          <w:lang w:eastAsia="en-US"/>
        </w:rPr>
        <w:t xml:space="preserve"> </w:t>
      </w:r>
    </w:p>
    <w:p w14:paraId="54496B95" w14:textId="77777777" w:rsidR="00A3204A" w:rsidRPr="00A3204A" w:rsidRDefault="00A3204A" w:rsidP="00A3204A">
      <w:pPr>
        <w:spacing w:before="100" w:beforeAutospacing="1" w:after="100" w:afterAutospacing="1" w:line="240" w:lineRule="auto"/>
        <w:ind w:left="567" w:hanging="567"/>
        <w:rPr>
          <w:rFonts w:ascii="Times New Roman" w:eastAsia="Times New Roman" w:hAnsi="Times New Roman" w:cs="Times New Roman"/>
          <w:kern w:val="0"/>
          <w:lang w:eastAsia="en-US"/>
        </w:rPr>
      </w:pPr>
    </w:p>
    <w:p w14:paraId="3F69AF58" w14:textId="1B355305" w:rsidR="00310CA0" w:rsidRPr="00310CA0" w:rsidRDefault="00310CA0" w:rsidP="003B7F0A">
      <w:pPr>
        <w:ind w:firstLine="0"/>
        <w:jc w:val="both"/>
      </w:pPr>
    </w:p>
    <w:sectPr w:rsidR="00310CA0" w:rsidRPr="00310CA0">
      <w:headerReference w:type="default" r:id="rId16"/>
      <w:headerReference w:type="first" r:id="rId17"/>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FF142" w14:textId="77777777" w:rsidR="00BE00CC" w:rsidRDefault="00BE00CC">
      <w:pPr>
        <w:spacing w:line="240" w:lineRule="auto"/>
      </w:pPr>
      <w:r>
        <w:separator/>
      </w:r>
    </w:p>
  </w:endnote>
  <w:endnote w:type="continuationSeparator" w:id="0">
    <w:p w14:paraId="6AC93436" w14:textId="77777777" w:rsidR="00BE00CC" w:rsidRDefault="00BE00CC">
      <w:pPr>
        <w:spacing w:line="240" w:lineRule="auto"/>
      </w:pPr>
      <w:r>
        <w:continuationSeparator/>
      </w:r>
    </w:p>
  </w:endnote>
  <w:endnote w:type="continuationNotice" w:id="1">
    <w:p w14:paraId="3D9892C5" w14:textId="77777777" w:rsidR="00BE00CC" w:rsidRDefault="00BE00C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ppleSystemUIFont">
    <w:altName w:val="Calibri"/>
    <w:panose1 w:val="020B0604020202020204"/>
    <w:charset w:val="00"/>
    <w:family w:val="auto"/>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89645" w14:textId="77777777" w:rsidR="00BE00CC" w:rsidRDefault="00BE00CC">
      <w:pPr>
        <w:spacing w:line="240" w:lineRule="auto"/>
      </w:pPr>
      <w:r>
        <w:separator/>
      </w:r>
    </w:p>
  </w:footnote>
  <w:footnote w:type="continuationSeparator" w:id="0">
    <w:p w14:paraId="6F20E2DA" w14:textId="77777777" w:rsidR="00BE00CC" w:rsidRDefault="00BE00CC">
      <w:pPr>
        <w:spacing w:line="240" w:lineRule="auto"/>
      </w:pPr>
      <w:r>
        <w:continuationSeparator/>
      </w:r>
    </w:p>
  </w:footnote>
  <w:footnote w:type="continuationNotice" w:id="1">
    <w:p w14:paraId="6605FFB7" w14:textId="77777777" w:rsidR="00BE00CC" w:rsidRDefault="00BE00C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AF977" w14:textId="6C70CC4B" w:rsidR="00B31826" w:rsidRPr="00A80C90" w:rsidRDefault="00A80C90">
    <w:pPr>
      <w:pStyle w:val="Header"/>
      <w:rPr>
        <w:caps/>
      </w:rPr>
    </w:pPr>
    <w:r>
      <w:rPr>
        <w:rStyle w:val="Strong"/>
      </w:rPr>
      <w:t>Data 690 – NLP</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9</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3A4D6" w14:textId="08672ED2" w:rsidR="00B31826" w:rsidRDefault="006D28CB">
    <w:pPr>
      <w:pStyle w:val="Header"/>
      <w:rPr>
        <w:rStyle w:val="Strong"/>
      </w:rPr>
    </w:pPr>
    <w:r>
      <w:rPr>
        <w:rStyle w:val="Strong"/>
      </w:rPr>
      <w:t>Data 690 - NLP</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3"/>
    <w:multiLevelType w:val="hybridMultilevel"/>
    <w:tmpl w:val="FFFFFFFF"/>
    <w:lvl w:ilvl="0" w:tplc="000000C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8F23E4"/>
    <w:multiLevelType w:val="hybridMultilevel"/>
    <w:tmpl w:val="06B4A588"/>
    <w:lvl w:ilvl="0" w:tplc="3A8A3232">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7AF63B4"/>
    <w:multiLevelType w:val="hybridMultilevel"/>
    <w:tmpl w:val="9686F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157B8E"/>
    <w:multiLevelType w:val="hybridMultilevel"/>
    <w:tmpl w:val="F280D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E674C5"/>
    <w:multiLevelType w:val="hybridMultilevel"/>
    <w:tmpl w:val="0C0EF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C16636"/>
    <w:multiLevelType w:val="hybridMultilevel"/>
    <w:tmpl w:val="CF72CA9E"/>
    <w:lvl w:ilvl="0" w:tplc="3A8A3232">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FB2A5A"/>
    <w:multiLevelType w:val="hybridMultilevel"/>
    <w:tmpl w:val="0F384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5B6B6F"/>
    <w:multiLevelType w:val="hybridMultilevel"/>
    <w:tmpl w:val="AFA62590"/>
    <w:lvl w:ilvl="0" w:tplc="3A8A3232">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B96632"/>
    <w:multiLevelType w:val="hybridMultilevel"/>
    <w:tmpl w:val="9CFCFBE6"/>
    <w:lvl w:ilvl="0" w:tplc="3A8A3232">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C41F5F"/>
    <w:multiLevelType w:val="hybridMultilevel"/>
    <w:tmpl w:val="5CAA43B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1964593"/>
    <w:multiLevelType w:val="hybridMultilevel"/>
    <w:tmpl w:val="2ABE4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6897925">
    <w:abstractNumId w:val="9"/>
  </w:num>
  <w:num w:numId="2" w16cid:durableId="180900590">
    <w:abstractNumId w:val="7"/>
  </w:num>
  <w:num w:numId="3" w16cid:durableId="933780218">
    <w:abstractNumId w:val="6"/>
  </w:num>
  <w:num w:numId="4" w16cid:durableId="875853772">
    <w:abstractNumId w:val="5"/>
  </w:num>
  <w:num w:numId="5" w16cid:durableId="2001928619">
    <w:abstractNumId w:val="4"/>
  </w:num>
  <w:num w:numId="6" w16cid:durableId="1904832432">
    <w:abstractNumId w:val="8"/>
  </w:num>
  <w:num w:numId="7" w16cid:durableId="1588659178">
    <w:abstractNumId w:val="3"/>
  </w:num>
  <w:num w:numId="8" w16cid:durableId="984973203">
    <w:abstractNumId w:val="2"/>
  </w:num>
  <w:num w:numId="9" w16cid:durableId="812060690">
    <w:abstractNumId w:val="1"/>
  </w:num>
  <w:num w:numId="10" w16cid:durableId="662316912">
    <w:abstractNumId w:val="0"/>
  </w:num>
  <w:num w:numId="11" w16cid:durableId="1128158769">
    <w:abstractNumId w:val="9"/>
    <w:lvlOverride w:ilvl="0">
      <w:startOverride w:val="1"/>
    </w:lvlOverride>
  </w:num>
  <w:num w:numId="12" w16cid:durableId="1362785279">
    <w:abstractNumId w:val="18"/>
  </w:num>
  <w:num w:numId="13" w16cid:durableId="1046832522">
    <w:abstractNumId w:val="16"/>
  </w:num>
  <w:num w:numId="14" w16cid:durableId="1840611071">
    <w:abstractNumId w:val="10"/>
  </w:num>
  <w:num w:numId="15" w16cid:durableId="1352025620">
    <w:abstractNumId w:val="11"/>
  </w:num>
  <w:num w:numId="16" w16cid:durableId="977107341">
    <w:abstractNumId w:val="12"/>
  </w:num>
  <w:num w:numId="17" w16cid:durableId="112790562">
    <w:abstractNumId w:val="22"/>
  </w:num>
  <w:num w:numId="18" w16cid:durableId="789321465">
    <w:abstractNumId w:val="15"/>
  </w:num>
  <w:num w:numId="19" w16cid:durableId="2077850939">
    <w:abstractNumId w:val="13"/>
  </w:num>
  <w:num w:numId="20" w16cid:durableId="272368561">
    <w:abstractNumId w:val="19"/>
  </w:num>
  <w:num w:numId="21" w16cid:durableId="691758187">
    <w:abstractNumId w:val="21"/>
  </w:num>
  <w:num w:numId="22" w16cid:durableId="1603345227">
    <w:abstractNumId w:val="17"/>
  </w:num>
  <w:num w:numId="23" w16cid:durableId="359939448">
    <w:abstractNumId w:val="20"/>
  </w:num>
  <w:num w:numId="24" w16cid:durableId="149765040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hideSpellingErrors/>
  <w:proofState w:spelling="clean" w:grammar="clean"/>
  <w:attachedTemplate r:id="rId1"/>
  <w:defaultTabStop w:val="72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9C9"/>
    <w:rsid w:val="00024D22"/>
    <w:rsid w:val="0002695C"/>
    <w:rsid w:val="0003591D"/>
    <w:rsid w:val="00037532"/>
    <w:rsid w:val="000546D2"/>
    <w:rsid w:val="00057E57"/>
    <w:rsid w:val="00060C38"/>
    <w:rsid w:val="000C6257"/>
    <w:rsid w:val="000C75E8"/>
    <w:rsid w:val="000E405C"/>
    <w:rsid w:val="000F7EB4"/>
    <w:rsid w:val="00105248"/>
    <w:rsid w:val="0010761C"/>
    <w:rsid w:val="00126A96"/>
    <w:rsid w:val="00184C83"/>
    <w:rsid w:val="001A5FDF"/>
    <w:rsid w:val="001C1116"/>
    <w:rsid w:val="001D2F7E"/>
    <w:rsid w:val="001E070D"/>
    <w:rsid w:val="001E6C0E"/>
    <w:rsid w:val="001F278C"/>
    <w:rsid w:val="002111E4"/>
    <w:rsid w:val="00213A3A"/>
    <w:rsid w:val="00220FB5"/>
    <w:rsid w:val="00230D60"/>
    <w:rsid w:val="00244A14"/>
    <w:rsid w:val="00255888"/>
    <w:rsid w:val="00267AE2"/>
    <w:rsid w:val="002C4A2F"/>
    <w:rsid w:val="002D169B"/>
    <w:rsid w:val="00307847"/>
    <w:rsid w:val="00310CA0"/>
    <w:rsid w:val="0034008F"/>
    <w:rsid w:val="003A0AC2"/>
    <w:rsid w:val="003B7F0A"/>
    <w:rsid w:val="003C53D4"/>
    <w:rsid w:val="003E469A"/>
    <w:rsid w:val="003F05EC"/>
    <w:rsid w:val="003F2BB7"/>
    <w:rsid w:val="00406387"/>
    <w:rsid w:val="00432757"/>
    <w:rsid w:val="00454320"/>
    <w:rsid w:val="0047595D"/>
    <w:rsid w:val="0047744D"/>
    <w:rsid w:val="0049772B"/>
    <w:rsid w:val="004B3CFB"/>
    <w:rsid w:val="004B5A81"/>
    <w:rsid w:val="004E4DDC"/>
    <w:rsid w:val="004E5C3D"/>
    <w:rsid w:val="00547129"/>
    <w:rsid w:val="005516E9"/>
    <w:rsid w:val="005647C0"/>
    <w:rsid w:val="005874DC"/>
    <w:rsid w:val="0059718B"/>
    <w:rsid w:val="005D5B87"/>
    <w:rsid w:val="005E053C"/>
    <w:rsid w:val="00627C14"/>
    <w:rsid w:val="006330D3"/>
    <w:rsid w:val="0064411C"/>
    <w:rsid w:val="00647E0F"/>
    <w:rsid w:val="00661CB7"/>
    <w:rsid w:val="00663ED3"/>
    <w:rsid w:val="00677C93"/>
    <w:rsid w:val="006A1501"/>
    <w:rsid w:val="006A195B"/>
    <w:rsid w:val="006B20E7"/>
    <w:rsid w:val="006C3DF2"/>
    <w:rsid w:val="006D28CB"/>
    <w:rsid w:val="006F73C1"/>
    <w:rsid w:val="00704D87"/>
    <w:rsid w:val="00751015"/>
    <w:rsid w:val="007513D8"/>
    <w:rsid w:val="00757632"/>
    <w:rsid w:val="007718EC"/>
    <w:rsid w:val="007A4C85"/>
    <w:rsid w:val="007D2892"/>
    <w:rsid w:val="007D3A7D"/>
    <w:rsid w:val="00815BD4"/>
    <w:rsid w:val="00823B1B"/>
    <w:rsid w:val="0084099B"/>
    <w:rsid w:val="00845EE8"/>
    <w:rsid w:val="00851CA8"/>
    <w:rsid w:val="00867E9A"/>
    <w:rsid w:val="00881791"/>
    <w:rsid w:val="00881B7A"/>
    <w:rsid w:val="008B0573"/>
    <w:rsid w:val="008B5BCB"/>
    <w:rsid w:val="008C7D6C"/>
    <w:rsid w:val="008E44BE"/>
    <w:rsid w:val="008F3BDE"/>
    <w:rsid w:val="009277A9"/>
    <w:rsid w:val="00927B90"/>
    <w:rsid w:val="00931FAA"/>
    <w:rsid w:val="009520D1"/>
    <w:rsid w:val="00960E73"/>
    <w:rsid w:val="009673E8"/>
    <w:rsid w:val="00990499"/>
    <w:rsid w:val="009B4F4E"/>
    <w:rsid w:val="009B656E"/>
    <w:rsid w:val="009D022A"/>
    <w:rsid w:val="00A0308E"/>
    <w:rsid w:val="00A3204A"/>
    <w:rsid w:val="00A402DF"/>
    <w:rsid w:val="00A4415F"/>
    <w:rsid w:val="00A52255"/>
    <w:rsid w:val="00A77980"/>
    <w:rsid w:val="00A80C90"/>
    <w:rsid w:val="00A94EEB"/>
    <w:rsid w:val="00AD703E"/>
    <w:rsid w:val="00AE1C77"/>
    <w:rsid w:val="00AF309C"/>
    <w:rsid w:val="00B31826"/>
    <w:rsid w:val="00B50F9C"/>
    <w:rsid w:val="00B635B6"/>
    <w:rsid w:val="00B80EF9"/>
    <w:rsid w:val="00B83610"/>
    <w:rsid w:val="00BA6572"/>
    <w:rsid w:val="00BB67BC"/>
    <w:rsid w:val="00BE00CC"/>
    <w:rsid w:val="00C031F9"/>
    <w:rsid w:val="00C41F8D"/>
    <w:rsid w:val="00C67F85"/>
    <w:rsid w:val="00C767EA"/>
    <w:rsid w:val="00C76EE5"/>
    <w:rsid w:val="00C8049F"/>
    <w:rsid w:val="00C957F5"/>
    <w:rsid w:val="00CE6B68"/>
    <w:rsid w:val="00D03858"/>
    <w:rsid w:val="00D04929"/>
    <w:rsid w:val="00D11924"/>
    <w:rsid w:val="00D32D5E"/>
    <w:rsid w:val="00D359C9"/>
    <w:rsid w:val="00D77890"/>
    <w:rsid w:val="00D90A6B"/>
    <w:rsid w:val="00D940B7"/>
    <w:rsid w:val="00DC174D"/>
    <w:rsid w:val="00DD6732"/>
    <w:rsid w:val="00DD7E0A"/>
    <w:rsid w:val="00E00AFA"/>
    <w:rsid w:val="00E16871"/>
    <w:rsid w:val="00E432AA"/>
    <w:rsid w:val="00E46A50"/>
    <w:rsid w:val="00E479C8"/>
    <w:rsid w:val="00E5548C"/>
    <w:rsid w:val="00E55761"/>
    <w:rsid w:val="00E55FE7"/>
    <w:rsid w:val="00E6629A"/>
    <w:rsid w:val="00EC1EE4"/>
    <w:rsid w:val="00EC7E62"/>
    <w:rsid w:val="00EE2641"/>
    <w:rsid w:val="00EF7996"/>
    <w:rsid w:val="00F03815"/>
    <w:rsid w:val="00F107E4"/>
    <w:rsid w:val="00F13847"/>
    <w:rsid w:val="00F164BC"/>
    <w:rsid w:val="00F36398"/>
    <w:rsid w:val="00F65495"/>
    <w:rsid w:val="1A55BBC4"/>
    <w:rsid w:val="30711C6C"/>
    <w:rsid w:val="3558BE0C"/>
    <w:rsid w:val="40AE7B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A9973A"/>
  <w15:chartTrackingRefBased/>
  <w15:docId w15:val="{68F79D7F-BF1F-2148-BD6C-232013EBC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UnresolvedMention">
    <w:name w:val="Unresolved Mention"/>
    <w:basedOn w:val="DefaultParagraphFont"/>
    <w:uiPriority w:val="99"/>
    <w:semiHidden/>
    <w:unhideWhenUsed/>
    <w:rsid w:val="002C4A2F"/>
    <w:rPr>
      <w:color w:val="605E5C"/>
      <w:shd w:val="clear" w:color="auto" w:fill="E1DFDD"/>
    </w:rPr>
  </w:style>
  <w:style w:type="character" w:styleId="FollowedHyperlink">
    <w:name w:val="FollowedHyperlink"/>
    <w:basedOn w:val="DefaultParagraphFont"/>
    <w:uiPriority w:val="99"/>
    <w:semiHidden/>
    <w:unhideWhenUsed/>
    <w:rsid w:val="002C4A2F"/>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48911">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0909501">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46448620">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09031153">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05508731">
      <w:bodyDiv w:val="1"/>
      <w:marLeft w:val="0"/>
      <w:marRight w:val="0"/>
      <w:marTop w:val="0"/>
      <w:marBottom w:val="0"/>
      <w:divBdr>
        <w:top w:val="none" w:sz="0" w:space="0" w:color="auto"/>
        <w:left w:val="none" w:sz="0" w:space="0" w:color="auto"/>
        <w:bottom w:val="none" w:sz="0" w:space="0" w:color="auto"/>
        <w:right w:val="none" w:sz="0" w:space="0" w:color="auto"/>
      </w:divBdr>
    </w:div>
    <w:div w:id="863060348">
      <w:bodyDiv w:val="1"/>
      <w:marLeft w:val="0"/>
      <w:marRight w:val="0"/>
      <w:marTop w:val="0"/>
      <w:marBottom w:val="0"/>
      <w:divBdr>
        <w:top w:val="none" w:sz="0" w:space="0" w:color="auto"/>
        <w:left w:val="none" w:sz="0" w:space="0" w:color="auto"/>
        <w:bottom w:val="none" w:sz="0" w:space="0" w:color="auto"/>
        <w:right w:val="none" w:sz="0" w:space="0" w:color="auto"/>
      </w:divBdr>
    </w:div>
    <w:div w:id="93096455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64048600">
      <w:bodyDiv w:val="1"/>
      <w:marLeft w:val="0"/>
      <w:marRight w:val="0"/>
      <w:marTop w:val="0"/>
      <w:marBottom w:val="0"/>
      <w:divBdr>
        <w:top w:val="none" w:sz="0" w:space="0" w:color="auto"/>
        <w:left w:val="none" w:sz="0" w:space="0" w:color="auto"/>
        <w:bottom w:val="none" w:sz="0" w:space="0" w:color="auto"/>
        <w:right w:val="none" w:sz="0" w:space="0" w:color="auto"/>
      </w:divBdr>
      <w:divsChild>
        <w:div w:id="760175064">
          <w:marLeft w:val="0"/>
          <w:marRight w:val="0"/>
          <w:marTop w:val="0"/>
          <w:marBottom w:val="0"/>
          <w:divBdr>
            <w:top w:val="single" w:sz="2" w:space="0" w:color="auto"/>
            <w:left w:val="single" w:sz="2" w:space="0" w:color="auto"/>
            <w:bottom w:val="single" w:sz="6" w:space="0" w:color="auto"/>
            <w:right w:val="single" w:sz="2" w:space="0" w:color="auto"/>
          </w:divBdr>
          <w:divsChild>
            <w:div w:id="21517612">
              <w:marLeft w:val="0"/>
              <w:marRight w:val="0"/>
              <w:marTop w:val="100"/>
              <w:marBottom w:val="100"/>
              <w:divBdr>
                <w:top w:val="single" w:sz="2" w:space="0" w:color="D9D9E3"/>
                <w:left w:val="single" w:sz="2" w:space="0" w:color="D9D9E3"/>
                <w:bottom w:val="single" w:sz="2" w:space="0" w:color="D9D9E3"/>
                <w:right w:val="single" w:sz="2" w:space="0" w:color="D9D9E3"/>
              </w:divBdr>
              <w:divsChild>
                <w:div w:id="829826688">
                  <w:marLeft w:val="0"/>
                  <w:marRight w:val="0"/>
                  <w:marTop w:val="0"/>
                  <w:marBottom w:val="0"/>
                  <w:divBdr>
                    <w:top w:val="single" w:sz="2" w:space="0" w:color="D9D9E3"/>
                    <w:left w:val="single" w:sz="2" w:space="0" w:color="D9D9E3"/>
                    <w:bottom w:val="single" w:sz="2" w:space="0" w:color="D9D9E3"/>
                    <w:right w:val="single" w:sz="2" w:space="0" w:color="D9D9E3"/>
                  </w:divBdr>
                  <w:divsChild>
                    <w:div w:id="1908684001">
                      <w:marLeft w:val="0"/>
                      <w:marRight w:val="0"/>
                      <w:marTop w:val="0"/>
                      <w:marBottom w:val="0"/>
                      <w:divBdr>
                        <w:top w:val="single" w:sz="2" w:space="0" w:color="D9D9E3"/>
                        <w:left w:val="single" w:sz="2" w:space="0" w:color="D9D9E3"/>
                        <w:bottom w:val="single" w:sz="2" w:space="0" w:color="D9D9E3"/>
                        <w:right w:val="single" w:sz="2" w:space="0" w:color="D9D9E3"/>
                      </w:divBdr>
                      <w:divsChild>
                        <w:div w:id="2034761737">
                          <w:marLeft w:val="0"/>
                          <w:marRight w:val="0"/>
                          <w:marTop w:val="0"/>
                          <w:marBottom w:val="0"/>
                          <w:divBdr>
                            <w:top w:val="single" w:sz="2" w:space="0" w:color="D9D9E3"/>
                            <w:left w:val="single" w:sz="2" w:space="0" w:color="D9D9E3"/>
                            <w:bottom w:val="single" w:sz="2" w:space="0" w:color="D9D9E3"/>
                            <w:right w:val="single" w:sz="2" w:space="0" w:color="D9D9E3"/>
                          </w:divBdr>
                          <w:divsChild>
                            <w:div w:id="1476532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log.langchain.dev/tutorial-chatgpt-over-your-dat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etterprogramming.pub/build-a-chatbot-on-your-csv-data-with-langchain-and-openai-ed121f85f0cd"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homeassistant.io/integrations/dialogflow/"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zillow.com/homes/for_ren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rutalpatel/Library/Containers/com.microsoft.Word/Data/Library/Application%2520Support/Microsoft/Office/16.0/DTS/en-US%257b3C6B1F79-0808-AC46-8B4B-C0A5F87FA152%257d/%257b305ECB56-052F-3E4D-AACD-C72964959501%257dtf10002091.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2</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1</b:RefOrder>
  </b:Source>
</b:Sources>
</file>

<file path=customXml/itemProps1.xml><?xml version="1.0" encoding="utf-8"?>
<ds:datastoreItem xmlns:ds="http://schemas.openxmlformats.org/officeDocument/2006/customXml" ds:itemID="{50FCE59C-9E7B-144A-BC82-76E3FD187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%7b305ECB56-052F-3E4D-AACD-C72964959501%7dtf10002091.dotx</Template>
  <TotalTime>45</TotalTime>
  <Pages>9</Pages>
  <Words>1260</Words>
  <Characters>7210</Characters>
  <Application>Microsoft Office Word</Application>
  <DocSecurity>0</DocSecurity>
  <Lines>147</Lines>
  <Paragraphs>52</Paragraphs>
  <ScaleCrop>false</ScaleCrop>
  <HeadingPairs>
    <vt:vector size="2" baseType="variant">
      <vt:variant>
        <vt:lpstr>Title</vt:lpstr>
      </vt:variant>
      <vt:variant>
        <vt:i4>1</vt:i4>
      </vt:variant>
    </vt:vector>
  </HeadingPairs>
  <TitlesOfParts>
    <vt:vector size="1" baseType="lpstr">
      <vt:lpstr>Final Project Report</vt:lpstr>
    </vt:vector>
  </TitlesOfParts>
  <Manager/>
  <Company/>
  <LinksUpToDate>false</LinksUpToDate>
  <CharactersWithSpaces>8418</CharactersWithSpaces>
  <SharedDoc>false</SharedDoc>
  <HyperlinkBase/>
  <HLinks>
    <vt:vector size="12" baseType="variant">
      <vt:variant>
        <vt:i4>3932196</vt:i4>
      </vt:variant>
      <vt:variant>
        <vt:i4>3</vt:i4>
      </vt:variant>
      <vt:variant>
        <vt:i4>0</vt:i4>
      </vt:variant>
      <vt:variant>
        <vt:i4>5</vt:i4>
      </vt:variant>
      <vt:variant>
        <vt:lpwstr>https://blog.langchain.dev/tutorial-chatgpt-over-your-data/</vt:lpwstr>
      </vt:variant>
      <vt:variant>
        <vt:lpwstr/>
      </vt:variant>
      <vt:variant>
        <vt:i4>3342459</vt:i4>
      </vt:variant>
      <vt:variant>
        <vt:i4>0</vt:i4>
      </vt:variant>
      <vt:variant>
        <vt:i4>0</vt:i4>
      </vt:variant>
      <vt:variant>
        <vt:i4>5</vt:i4>
      </vt:variant>
      <vt:variant>
        <vt:lpwstr>Yvann. (2023, May 5). Build a chatbot on your CSV data with Langchain and OpenAI. Medium. https:/betterprogramming.pub/build-a-chatbot-on-your-csv-data-with-langchain-and-openai-ed121f85f0cd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dc:title>
  <dc:subject/>
  <dc:creator>Microsoft Office User</dc:creator>
  <cp:keywords/>
  <dc:description/>
  <cp:lastModifiedBy>Vishnu Priya Thanda</cp:lastModifiedBy>
  <cp:revision>48</cp:revision>
  <dcterms:created xsi:type="dcterms:W3CDTF">2023-05-12T01:09:00Z</dcterms:created>
  <dcterms:modified xsi:type="dcterms:W3CDTF">2023-05-12T15:47:00Z</dcterms:modified>
  <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